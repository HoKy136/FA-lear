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1312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D9A502A" w14:textId="77777777" w:rsidR="005E64CE" w:rsidRPr="007355B1" w:rsidRDefault="005E64CE" w:rsidP="005E64CE">
      <w:pPr>
        <w:rPr>
          <w:rFonts w:cs="Arial"/>
        </w:rPr>
      </w:pPr>
    </w:p>
    <w:p w14:paraId="74021EB1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1060586D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5B2D0545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69300054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6252C2CD" w14:textId="0B0417B5" w:rsidR="009C5D62" w:rsidRPr="007355B1" w:rsidRDefault="005852C0" w:rsidP="009C5D62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Front-end Advanced</w:t>
      </w:r>
    </w:p>
    <w:p w14:paraId="463FA453" w14:textId="53765DF1" w:rsidR="005E64CE" w:rsidRPr="007355B1" w:rsidRDefault="00594E6E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</w:p>
    <w:p w14:paraId="128FF0E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37E3F4A9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7188A5B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43809BC0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45A13CF9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3F2DBE0D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58E0DD93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0CF3D182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5ACFDDD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6893E638" w14:textId="11CAFF1D" w:rsidR="005E64CE" w:rsidRPr="007355B1" w:rsidRDefault="00740C33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25421">
              <w:rPr>
                <w:rFonts w:ascii="Arial" w:hAnsi="Arial" w:cs="Arial"/>
                <w:bCs/>
                <w:color w:val="auto"/>
              </w:rPr>
              <w:t>7/1/2019</w:t>
            </w:r>
          </w:p>
        </w:tc>
      </w:tr>
    </w:tbl>
    <w:p w14:paraId="00B90F91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5696EF03" w14:textId="77777777" w:rsidR="005E64CE" w:rsidRPr="007355B1" w:rsidRDefault="005E64CE" w:rsidP="005E64CE">
      <w:pPr>
        <w:rPr>
          <w:rFonts w:cs="Arial"/>
          <w:color w:val="000000"/>
        </w:rPr>
      </w:pPr>
    </w:p>
    <w:p w14:paraId="775C2EE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680B0BC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3208DB2A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18CC9CF2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CADBCB6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302D994A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05E796F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23657117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05B04A10" w14:textId="77777777" w:rsidR="00C35833" w:rsidRDefault="00C35833" w:rsidP="005E64CE">
      <w:pPr>
        <w:jc w:val="center"/>
        <w:rPr>
          <w:rFonts w:cs="Arial"/>
          <w:bCs/>
          <w:lang w:val="en-US"/>
        </w:rPr>
      </w:pPr>
    </w:p>
    <w:p w14:paraId="5715FEF5" w14:textId="77777777" w:rsidR="00BF4722" w:rsidRDefault="00BF4722" w:rsidP="005E64CE">
      <w:pPr>
        <w:jc w:val="center"/>
        <w:rPr>
          <w:rFonts w:cs="Arial"/>
          <w:bCs/>
          <w:lang w:val="en-US"/>
        </w:rPr>
      </w:pPr>
    </w:p>
    <w:p w14:paraId="5EA64A62" w14:textId="77777777" w:rsidR="00552135" w:rsidRPr="007355B1" w:rsidRDefault="00552135" w:rsidP="00552135">
      <w:pPr>
        <w:jc w:val="center"/>
        <w:rPr>
          <w:rFonts w:cs="Arial"/>
          <w:b/>
          <w:bCs/>
        </w:rPr>
      </w:pPr>
      <w:r w:rsidRPr="007355B1">
        <w:rPr>
          <w:rFonts w:cs="Arial"/>
          <w:b/>
          <w:bCs/>
        </w:rPr>
        <w:t>Hanoi, mm/yyyy</w:t>
      </w:r>
    </w:p>
    <w:p w14:paraId="7A4CC09D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6D864DFB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899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1271"/>
        <w:gridCol w:w="1170"/>
        <w:gridCol w:w="1440"/>
      </w:tblGrid>
      <w:tr w:rsidR="007355B1" w:rsidRPr="007355B1" w14:paraId="6F3B55D0" w14:textId="77777777" w:rsidTr="00BF4722">
        <w:tc>
          <w:tcPr>
            <w:tcW w:w="540" w:type="dxa"/>
            <w:shd w:val="clear" w:color="auto" w:fill="D9D9D9"/>
          </w:tcPr>
          <w:p w14:paraId="546A8C32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1691374E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14:paraId="5C03565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071451DA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3194D08B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35112EC0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FA64FD" w:rsidRPr="007355B1" w14:paraId="6D52D535" w14:textId="77777777" w:rsidTr="00BF4722">
        <w:tc>
          <w:tcPr>
            <w:tcW w:w="540" w:type="dxa"/>
          </w:tcPr>
          <w:p w14:paraId="5257F323" w14:textId="46AAE80E" w:rsidR="00FA64FD" w:rsidRPr="007355B1" w:rsidRDefault="00FA64FD" w:rsidP="0078540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14:paraId="1317792F" w14:textId="259532AF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30/May/2019</w:t>
            </w:r>
          </w:p>
        </w:tc>
        <w:tc>
          <w:tcPr>
            <w:tcW w:w="2948" w:type="dxa"/>
          </w:tcPr>
          <w:p w14:paraId="0690B008" w14:textId="67C635FE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1271" w:type="dxa"/>
          </w:tcPr>
          <w:p w14:paraId="77BDDFF8" w14:textId="3A1249FC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14:paraId="4A462EB8" w14:textId="6AAD13EC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017B2BFA" w14:textId="0CE23A9A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FA64FD" w:rsidRPr="007355B1" w14:paraId="2B18C552" w14:textId="77777777" w:rsidTr="00BF4722">
        <w:tc>
          <w:tcPr>
            <w:tcW w:w="540" w:type="dxa"/>
          </w:tcPr>
          <w:p w14:paraId="1DCA45B9" w14:textId="5DEECEB4" w:rsidR="00FA64FD" w:rsidRPr="007355B1" w:rsidRDefault="00FA64FD" w:rsidP="0078540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73E185C6" w14:textId="2D7CC86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07/Jun/2019</w:t>
            </w:r>
          </w:p>
        </w:tc>
        <w:tc>
          <w:tcPr>
            <w:tcW w:w="2948" w:type="dxa"/>
          </w:tcPr>
          <w:p w14:paraId="2DD5E648" w14:textId="2720D84F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Fsoft Template</w:t>
            </w:r>
          </w:p>
        </w:tc>
        <w:tc>
          <w:tcPr>
            <w:tcW w:w="1271" w:type="dxa"/>
          </w:tcPr>
          <w:p w14:paraId="01F01A9F" w14:textId="32170DB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1170" w:type="dxa"/>
          </w:tcPr>
          <w:p w14:paraId="7339FDA8" w14:textId="3975F61B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12C50335" w14:textId="7D6F2E5D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="00FA64FD" w:rsidRPr="007355B1" w14:paraId="63E07624" w14:textId="77777777" w:rsidTr="00BF4722">
        <w:tc>
          <w:tcPr>
            <w:tcW w:w="540" w:type="dxa"/>
          </w:tcPr>
          <w:p w14:paraId="7056B60D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992F3B4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59C1849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05C5E77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2A0F30B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398B18F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64FD" w:rsidRPr="007355B1" w14:paraId="2C3B726E" w14:textId="77777777" w:rsidTr="00BF4722">
        <w:tc>
          <w:tcPr>
            <w:tcW w:w="540" w:type="dxa"/>
          </w:tcPr>
          <w:p w14:paraId="35212FF3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5395431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5FD09E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DD2F7B1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1752748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670B0CE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64FD" w:rsidRPr="007355B1" w14:paraId="5BF7ACAE" w14:textId="77777777" w:rsidTr="00BF4722">
        <w:tc>
          <w:tcPr>
            <w:tcW w:w="540" w:type="dxa"/>
          </w:tcPr>
          <w:p w14:paraId="7FA1AFA5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8DC4B01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363669EA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089F5EC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7AC3641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4AA1516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64FD" w:rsidRPr="007355B1" w14:paraId="0EC079B8" w14:textId="77777777" w:rsidTr="00BF4722">
        <w:tc>
          <w:tcPr>
            <w:tcW w:w="540" w:type="dxa"/>
          </w:tcPr>
          <w:p w14:paraId="47A8782F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5178F46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13E02EFF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77B9D1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E203DD8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5F18D24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64FD" w:rsidRPr="007355B1" w14:paraId="16B3BED7" w14:textId="77777777" w:rsidTr="00BF4722">
        <w:tc>
          <w:tcPr>
            <w:tcW w:w="540" w:type="dxa"/>
          </w:tcPr>
          <w:p w14:paraId="090A40F1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96A20C2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777B00F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35A9F369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53EBD351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916B1E8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64FD" w:rsidRPr="007355B1" w14:paraId="6B238C7C" w14:textId="77777777" w:rsidTr="00BF4722">
        <w:tc>
          <w:tcPr>
            <w:tcW w:w="540" w:type="dxa"/>
          </w:tcPr>
          <w:p w14:paraId="08AD025E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04095D4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8C0E35E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DF8902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97CEF2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6EADCC0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64FD" w:rsidRPr="007355B1" w14:paraId="20D8C4DA" w14:textId="77777777" w:rsidTr="00BF4722">
        <w:tc>
          <w:tcPr>
            <w:tcW w:w="540" w:type="dxa"/>
          </w:tcPr>
          <w:p w14:paraId="4DD16FFA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76C19844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7BFB6FB8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7F9F255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AD296E5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BF3BE50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A64FD" w:rsidRPr="007355B1" w14:paraId="4BBDC10A" w14:textId="77777777" w:rsidTr="00BF4722">
        <w:tc>
          <w:tcPr>
            <w:tcW w:w="540" w:type="dxa"/>
          </w:tcPr>
          <w:p w14:paraId="3704A51B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3EC258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14:paraId="2AB27307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AF38AD8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0C2235E5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177A593A" w14:textId="77777777" w:rsidR="00FA64FD" w:rsidRPr="007355B1" w:rsidRDefault="00FA64FD" w:rsidP="00FA64FD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49A37499" w14:textId="77777777" w:rsidR="005E64CE" w:rsidRPr="007355B1" w:rsidRDefault="005E64CE" w:rsidP="005E64CE">
      <w:pPr>
        <w:rPr>
          <w:rFonts w:cs="Arial"/>
          <w:bCs/>
        </w:rPr>
      </w:pPr>
    </w:p>
    <w:p w14:paraId="1EBCF4DD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520A8F9C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p w14:paraId="68F9EA63" w14:textId="1896C6D6" w:rsidR="00CD5357" w:rsidRDefault="00B94847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\t "FA_Lev3,3" </w:instrText>
      </w:r>
      <w:r>
        <w:rPr>
          <w:rFonts w:cs="Arial"/>
        </w:rPr>
        <w:fldChar w:fldCharType="separate"/>
      </w:r>
      <w:hyperlink w:anchor="_Toc43804570" w:history="1">
        <w:r w:rsidR="00CD5357" w:rsidRPr="00B515E4">
          <w:rPr>
            <w:rStyle w:val="Hyperlink"/>
            <w:rFonts w:cs="Arial"/>
            <w:noProof/>
          </w:rPr>
          <w:t>Day 11-12. Unit 6: ES6 Collections</w:t>
        </w:r>
        <w:r w:rsidR="00CD5357">
          <w:rPr>
            <w:noProof/>
            <w:webHidden/>
          </w:rPr>
          <w:tab/>
        </w:r>
        <w:r w:rsidR="00CD5357">
          <w:rPr>
            <w:noProof/>
            <w:webHidden/>
          </w:rPr>
          <w:fldChar w:fldCharType="begin"/>
        </w:r>
        <w:r w:rsidR="00CD5357">
          <w:rPr>
            <w:noProof/>
            <w:webHidden/>
          </w:rPr>
          <w:instrText xml:space="preserve"> PAGEREF _Toc43804570 \h </w:instrText>
        </w:r>
        <w:r w:rsidR="00CD5357">
          <w:rPr>
            <w:noProof/>
            <w:webHidden/>
          </w:rPr>
        </w:r>
        <w:r w:rsidR="00CD5357">
          <w:rPr>
            <w:noProof/>
            <w:webHidden/>
          </w:rPr>
          <w:fldChar w:fldCharType="separate"/>
        </w:r>
        <w:r w:rsidR="00CD5357">
          <w:rPr>
            <w:noProof/>
            <w:webHidden/>
          </w:rPr>
          <w:t>4</w:t>
        </w:r>
        <w:r w:rsidR="00CD5357">
          <w:rPr>
            <w:noProof/>
            <w:webHidden/>
          </w:rPr>
          <w:fldChar w:fldCharType="end"/>
        </w:r>
      </w:hyperlink>
    </w:p>
    <w:p w14:paraId="56A1D279" w14:textId="22FB859E" w:rsidR="00CD5357" w:rsidRDefault="00F060E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3804571" w:history="1">
        <w:r w:rsidR="00CD5357" w:rsidRPr="00B515E4">
          <w:rPr>
            <w:rStyle w:val="Hyperlink"/>
            <w:noProof/>
          </w:rPr>
          <w:t>Objectives:</w:t>
        </w:r>
        <w:r w:rsidR="00CD5357">
          <w:rPr>
            <w:noProof/>
            <w:webHidden/>
          </w:rPr>
          <w:tab/>
        </w:r>
        <w:r w:rsidR="00CD5357">
          <w:rPr>
            <w:noProof/>
            <w:webHidden/>
          </w:rPr>
          <w:fldChar w:fldCharType="begin"/>
        </w:r>
        <w:r w:rsidR="00CD5357">
          <w:rPr>
            <w:noProof/>
            <w:webHidden/>
          </w:rPr>
          <w:instrText xml:space="preserve"> PAGEREF _Toc43804571 \h </w:instrText>
        </w:r>
        <w:r w:rsidR="00CD5357">
          <w:rPr>
            <w:noProof/>
            <w:webHidden/>
          </w:rPr>
        </w:r>
        <w:r w:rsidR="00CD5357">
          <w:rPr>
            <w:noProof/>
            <w:webHidden/>
          </w:rPr>
          <w:fldChar w:fldCharType="separate"/>
        </w:r>
        <w:r w:rsidR="00CD5357">
          <w:rPr>
            <w:noProof/>
            <w:webHidden/>
          </w:rPr>
          <w:t>4</w:t>
        </w:r>
        <w:r w:rsidR="00CD5357">
          <w:rPr>
            <w:noProof/>
            <w:webHidden/>
          </w:rPr>
          <w:fldChar w:fldCharType="end"/>
        </w:r>
      </w:hyperlink>
    </w:p>
    <w:p w14:paraId="19144520" w14:textId="450746D6" w:rsidR="00CD5357" w:rsidRDefault="00F060E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3804572" w:history="1">
        <w:r w:rsidR="00CD5357" w:rsidRPr="00B515E4">
          <w:rPr>
            <w:rStyle w:val="Hyperlink"/>
            <w:noProof/>
          </w:rPr>
          <w:t>Problem 01</w:t>
        </w:r>
        <w:r w:rsidR="00CD5357">
          <w:rPr>
            <w:noProof/>
            <w:webHidden/>
          </w:rPr>
          <w:tab/>
        </w:r>
        <w:r w:rsidR="00CD5357">
          <w:rPr>
            <w:noProof/>
            <w:webHidden/>
          </w:rPr>
          <w:fldChar w:fldCharType="begin"/>
        </w:r>
        <w:r w:rsidR="00CD5357">
          <w:rPr>
            <w:noProof/>
            <w:webHidden/>
          </w:rPr>
          <w:instrText xml:space="preserve"> PAGEREF _Toc43804572 \h </w:instrText>
        </w:r>
        <w:r w:rsidR="00CD5357">
          <w:rPr>
            <w:noProof/>
            <w:webHidden/>
          </w:rPr>
        </w:r>
        <w:r w:rsidR="00CD5357">
          <w:rPr>
            <w:noProof/>
            <w:webHidden/>
          </w:rPr>
          <w:fldChar w:fldCharType="separate"/>
        </w:r>
        <w:r w:rsidR="00CD5357">
          <w:rPr>
            <w:noProof/>
            <w:webHidden/>
          </w:rPr>
          <w:t>4</w:t>
        </w:r>
        <w:r w:rsidR="00CD5357">
          <w:rPr>
            <w:noProof/>
            <w:webHidden/>
          </w:rPr>
          <w:fldChar w:fldCharType="end"/>
        </w:r>
      </w:hyperlink>
    </w:p>
    <w:p w14:paraId="39AC95F2" w14:textId="29F367D7" w:rsidR="00CD5357" w:rsidRDefault="00F060E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3804573" w:history="1">
        <w:r w:rsidR="00CD5357" w:rsidRPr="00B515E4">
          <w:rPr>
            <w:rStyle w:val="Hyperlink"/>
            <w:noProof/>
          </w:rPr>
          <w:t>Problem 02</w:t>
        </w:r>
        <w:r w:rsidR="00CD5357">
          <w:rPr>
            <w:noProof/>
            <w:webHidden/>
          </w:rPr>
          <w:tab/>
        </w:r>
        <w:r w:rsidR="00CD5357">
          <w:rPr>
            <w:noProof/>
            <w:webHidden/>
          </w:rPr>
          <w:fldChar w:fldCharType="begin"/>
        </w:r>
        <w:r w:rsidR="00CD5357">
          <w:rPr>
            <w:noProof/>
            <w:webHidden/>
          </w:rPr>
          <w:instrText xml:space="preserve"> PAGEREF _Toc43804573 \h </w:instrText>
        </w:r>
        <w:r w:rsidR="00CD5357">
          <w:rPr>
            <w:noProof/>
            <w:webHidden/>
          </w:rPr>
        </w:r>
        <w:r w:rsidR="00CD5357">
          <w:rPr>
            <w:noProof/>
            <w:webHidden/>
          </w:rPr>
          <w:fldChar w:fldCharType="separate"/>
        </w:r>
        <w:r w:rsidR="00CD5357">
          <w:rPr>
            <w:noProof/>
            <w:webHidden/>
          </w:rPr>
          <w:t>4</w:t>
        </w:r>
        <w:r w:rsidR="00CD5357">
          <w:rPr>
            <w:noProof/>
            <w:webHidden/>
          </w:rPr>
          <w:fldChar w:fldCharType="end"/>
        </w:r>
      </w:hyperlink>
    </w:p>
    <w:p w14:paraId="2D013D08" w14:textId="1303B9A6" w:rsidR="00CD5357" w:rsidRDefault="00F060E7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/>
        </w:rPr>
      </w:pPr>
      <w:hyperlink w:anchor="_Toc43804574" w:history="1">
        <w:r w:rsidR="00CD5357" w:rsidRPr="00B515E4">
          <w:rPr>
            <w:rStyle w:val="Hyperlink"/>
            <w:noProof/>
          </w:rPr>
          <w:t>Problem 03</w:t>
        </w:r>
        <w:r w:rsidR="00CD5357">
          <w:rPr>
            <w:noProof/>
            <w:webHidden/>
          </w:rPr>
          <w:tab/>
        </w:r>
        <w:r w:rsidR="00CD5357">
          <w:rPr>
            <w:noProof/>
            <w:webHidden/>
          </w:rPr>
          <w:fldChar w:fldCharType="begin"/>
        </w:r>
        <w:r w:rsidR="00CD5357">
          <w:rPr>
            <w:noProof/>
            <w:webHidden/>
          </w:rPr>
          <w:instrText xml:space="preserve"> PAGEREF _Toc43804574 \h </w:instrText>
        </w:r>
        <w:r w:rsidR="00CD5357">
          <w:rPr>
            <w:noProof/>
            <w:webHidden/>
          </w:rPr>
        </w:r>
        <w:r w:rsidR="00CD5357">
          <w:rPr>
            <w:noProof/>
            <w:webHidden/>
          </w:rPr>
          <w:fldChar w:fldCharType="separate"/>
        </w:r>
        <w:r w:rsidR="00CD5357">
          <w:rPr>
            <w:noProof/>
            <w:webHidden/>
          </w:rPr>
          <w:t>6</w:t>
        </w:r>
        <w:r w:rsidR="00CD5357">
          <w:rPr>
            <w:noProof/>
            <w:webHidden/>
          </w:rPr>
          <w:fldChar w:fldCharType="end"/>
        </w:r>
      </w:hyperlink>
    </w:p>
    <w:p w14:paraId="7B6D2D08" w14:textId="067F9EC0" w:rsidR="002F3B39" w:rsidRPr="007355B1" w:rsidRDefault="00B94847">
      <w:pPr>
        <w:rPr>
          <w:rFonts w:cs="Arial"/>
        </w:rPr>
      </w:pPr>
      <w:r>
        <w:rPr>
          <w:rFonts w:cs="Arial"/>
        </w:rPr>
        <w:fldChar w:fldCharType="end"/>
      </w:r>
    </w:p>
    <w:p w14:paraId="26658DFC" w14:textId="77777777" w:rsidR="00DA3871" w:rsidRPr="007355B1" w:rsidRDefault="00DA3871">
      <w:pPr>
        <w:rPr>
          <w:rFonts w:cs="Arial"/>
        </w:rPr>
      </w:pPr>
    </w:p>
    <w:p w14:paraId="2104BC9D" w14:textId="77777777" w:rsidR="00DA3871" w:rsidRPr="007355B1" w:rsidRDefault="00DA3871">
      <w:pPr>
        <w:rPr>
          <w:rFonts w:cs="Arial"/>
        </w:rPr>
      </w:pPr>
    </w:p>
    <w:p w14:paraId="4DC49220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0926AD38" w14:textId="77777777" w:rsidR="009521F1" w:rsidRPr="007355B1" w:rsidRDefault="005940DB" w:rsidP="009521F1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9521F1" w:rsidRPr="00475B9E" w14:paraId="0F8F563C" w14:textId="77777777" w:rsidTr="00BE773D">
        <w:trPr>
          <w:trHeight w:val="1331"/>
        </w:trPr>
        <w:tc>
          <w:tcPr>
            <w:tcW w:w="3408" w:type="dxa"/>
            <w:vAlign w:val="bottom"/>
          </w:tcPr>
          <w:p w14:paraId="2BCFFDC9" w14:textId="77777777" w:rsidR="009521F1" w:rsidRPr="0025607C" w:rsidRDefault="009521F1" w:rsidP="00BE773D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2674B3F" wp14:editId="0FBE7CFE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6547C396" w14:textId="5701E04A" w:rsidR="009521F1" w:rsidRPr="00140398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FEA.</w:t>
            </w:r>
            <w:r w:rsidR="00931D4F">
              <w:rPr>
                <w:rFonts w:cs="Arial"/>
                <w:b/>
                <w:color w:val="FFFFFF" w:themeColor="background1"/>
                <w:szCs w:val="24"/>
                <w:lang w:val="en-US"/>
              </w:rPr>
              <w:t>M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.A</w:t>
            </w:r>
            <w:r w:rsidR="00E96303">
              <w:rPr>
                <w:rFonts w:cs="Arial"/>
                <w:b/>
                <w:color w:val="FFFFFF" w:themeColor="background1"/>
                <w:szCs w:val="24"/>
                <w:lang w:val="en-US"/>
              </w:rPr>
              <w:t>5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0</w:t>
            </w:r>
            <w:r w:rsidR="003277A4">
              <w:rPr>
                <w:rFonts w:cs="Arial"/>
                <w:b/>
                <w:color w:val="FFFFFF" w:themeColor="background1"/>
                <w:szCs w:val="24"/>
              </w:rPr>
              <w:t>2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 xml:space="preserve"> (</w:t>
            </w:r>
            <w:r w:rsidR="00E96303">
              <w:rPr>
                <w:rFonts w:cs="Arial"/>
                <w:b/>
                <w:color w:val="FFFFFF" w:themeColor="background1"/>
                <w:szCs w:val="24"/>
                <w:lang w:val="en-US"/>
              </w:rPr>
              <w:t>ES6 0</w:t>
            </w:r>
            <w:r w:rsidR="00C67D77">
              <w:rPr>
                <w:rFonts w:cs="Arial"/>
                <w:b/>
                <w:color w:val="FFFFFF" w:themeColor="background1"/>
                <w:szCs w:val="24"/>
                <w:lang w:val="en-US"/>
              </w:rPr>
              <w:t>2</w:t>
            </w:r>
            <w:r w:rsidR="002D74D3" w:rsidRPr="002D74D3">
              <w:rPr>
                <w:rFonts w:cs="Arial"/>
                <w:b/>
                <w:color w:val="FFFFFF" w:themeColor="background1"/>
                <w:szCs w:val="24"/>
              </w:rPr>
              <w:t>)</w:t>
            </w:r>
          </w:p>
          <w:p w14:paraId="0D273AD8" w14:textId="33246D0D" w:rsidR="009521F1" w:rsidRPr="004E0CC6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95402">
              <w:rPr>
                <w:rFonts w:cs="Arial"/>
                <w:b/>
                <w:color w:val="FFFFFF" w:themeColor="background1"/>
                <w:szCs w:val="24"/>
                <w:lang w:val="en-US"/>
              </w:rPr>
              <w:t>Medium</w:t>
            </w:r>
          </w:p>
          <w:p w14:paraId="350932C8" w14:textId="6AB5FE55" w:rsidR="009521F1" w:rsidRPr="00005B29" w:rsidRDefault="009521F1" w:rsidP="00BE773D">
            <w:pPr>
              <w:spacing w:after="120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3</w:t>
            </w:r>
            <w:r w:rsidR="004E0CC6">
              <w:rPr>
                <w:rFonts w:cs="Arial"/>
                <w:b/>
                <w:color w:val="FFFFFF" w:themeColor="background1"/>
                <w:szCs w:val="24"/>
                <w:lang w:val="en-US"/>
              </w:rPr>
              <w:t>00</w:t>
            </w:r>
          </w:p>
          <w:p w14:paraId="3CEDF2FB" w14:textId="770A9FA8" w:rsidR="009521F1" w:rsidRPr="00B53083" w:rsidRDefault="009521F1" w:rsidP="00BE773D">
            <w:pPr>
              <w:spacing w:after="120"/>
              <w:rPr>
                <w:rFonts w:ascii="Candara" w:hAnsi="Candara"/>
                <w:b/>
                <w:sz w:val="32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B53083">
              <w:rPr>
                <w:rFonts w:cs="Arial"/>
                <w:b/>
                <w:color w:val="FFFFFF" w:themeColor="background1"/>
                <w:szCs w:val="24"/>
                <w:lang w:val="en-US"/>
              </w:rPr>
              <w:t>180</w:t>
            </w:r>
          </w:p>
        </w:tc>
      </w:tr>
    </w:tbl>
    <w:p w14:paraId="61E79854" w14:textId="16AE19C0" w:rsidR="00E541BE" w:rsidRPr="007355B1" w:rsidRDefault="000C1FE0" w:rsidP="00171177">
      <w:pPr>
        <w:pStyle w:val="Heading1"/>
        <w:rPr>
          <w:rFonts w:ascii="Arial" w:hAnsi="Arial" w:cs="Arial"/>
        </w:rPr>
      </w:pPr>
      <w:bookmarkStart w:id="0" w:name="_Toc43804570"/>
      <w:r w:rsidRPr="007355B1">
        <w:rPr>
          <w:rFonts w:ascii="Arial" w:hAnsi="Arial" w:cs="Arial"/>
        </w:rPr>
        <w:t xml:space="preserve">Day </w:t>
      </w:r>
      <w:r w:rsidR="00051D39">
        <w:rPr>
          <w:rFonts w:ascii="Arial" w:hAnsi="Arial" w:cs="Arial"/>
        </w:rPr>
        <w:t>11</w:t>
      </w:r>
      <w:r w:rsidR="00115F0C">
        <w:rPr>
          <w:rFonts w:ascii="Arial" w:hAnsi="Arial" w:cs="Arial"/>
        </w:rPr>
        <w:t>-12</w:t>
      </w:r>
      <w:r w:rsidR="00BA3600" w:rsidRPr="007355B1">
        <w:rPr>
          <w:rFonts w:ascii="Arial" w:hAnsi="Arial" w:cs="Arial"/>
        </w:rPr>
        <w:t>.</w:t>
      </w:r>
      <w:r w:rsidRPr="007355B1">
        <w:rPr>
          <w:rFonts w:ascii="Arial" w:hAnsi="Arial" w:cs="Arial"/>
        </w:rPr>
        <w:t xml:space="preserve"> </w:t>
      </w:r>
      <w:r w:rsidR="00E51FB4">
        <w:rPr>
          <w:rFonts w:ascii="Arial" w:hAnsi="Arial" w:cs="Arial"/>
        </w:rPr>
        <w:t>Unit</w:t>
      </w:r>
      <w:r w:rsidR="006C08AE">
        <w:rPr>
          <w:rFonts w:ascii="Arial" w:hAnsi="Arial" w:cs="Arial"/>
        </w:rPr>
        <w:t xml:space="preserve"> </w:t>
      </w:r>
      <w:r w:rsidR="0038235B">
        <w:rPr>
          <w:rFonts w:ascii="Arial" w:hAnsi="Arial" w:cs="Arial"/>
        </w:rPr>
        <w:t>6</w:t>
      </w:r>
      <w:r w:rsidR="006C08AE">
        <w:rPr>
          <w:rFonts w:ascii="Arial" w:hAnsi="Arial" w:cs="Arial"/>
        </w:rPr>
        <w:t xml:space="preserve">: </w:t>
      </w:r>
      <w:r w:rsidR="00CC404D">
        <w:rPr>
          <w:rFonts w:ascii="Arial" w:hAnsi="Arial" w:cs="Arial"/>
        </w:rPr>
        <w:t>ES6</w:t>
      </w:r>
      <w:r w:rsidR="00812E93">
        <w:rPr>
          <w:rFonts w:ascii="Arial" w:hAnsi="Arial" w:cs="Arial"/>
        </w:rPr>
        <w:t xml:space="preserve"> </w:t>
      </w:r>
      <w:r w:rsidR="00290168">
        <w:rPr>
          <w:rFonts w:ascii="Arial" w:hAnsi="Arial" w:cs="Arial"/>
        </w:rPr>
        <w:t>Collections</w:t>
      </w:r>
      <w:bookmarkEnd w:id="0"/>
    </w:p>
    <w:p w14:paraId="12E6EE6F" w14:textId="15A83E58" w:rsidR="00E90209" w:rsidRDefault="000C1FE0" w:rsidP="00E90209">
      <w:pPr>
        <w:pStyle w:val="FALev3"/>
        <w:spacing w:before="120" w:after="120"/>
        <w:rPr>
          <w:szCs w:val="24"/>
        </w:rPr>
      </w:pPr>
      <w:bookmarkStart w:id="1" w:name="_Toc43804571"/>
      <w:r w:rsidRPr="00993070">
        <w:rPr>
          <w:szCs w:val="24"/>
        </w:rPr>
        <w:t>Objective</w:t>
      </w:r>
      <w:r w:rsidR="00B94847" w:rsidRPr="00993070">
        <w:rPr>
          <w:szCs w:val="24"/>
        </w:rPr>
        <w:t>s</w:t>
      </w:r>
      <w:r w:rsidR="00340BE6" w:rsidRPr="00993070">
        <w:rPr>
          <w:szCs w:val="24"/>
        </w:rPr>
        <w:t>:</w:t>
      </w:r>
      <w:bookmarkEnd w:id="1"/>
    </w:p>
    <w:p w14:paraId="03C2921A" w14:textId="1F9F0C1F" w:rsidR="00834389" w:rsidRDefault="00834389" w:rsidP="0040282B">
      <w:pPr>
        <w:pStyle w:val="ListParagraph"/>
        <w:numPr>
          <w:ilvl w:val="0"/>
          <w:numId w:val="5"/>
        </w:numPr>
      </w:pPr>
      <w:r>
        <w:t>Understand the History of JavaScript and ES6 (the most populator JavaScript version)</w:t>
      </w:r>
    </w:p>
    <w:p w14:paraId="5A6B99DA" w14:textId="3D671D96" w:rsidR="00834389" w:rsidRDefault="00834389" w:rsidP="0040282B">
      <w:pPr>
        <w:pStyle w:val="ListParagraph"/>
        <w:numPr>
          <w:ilvl w:val="0"/>
          <w:numId w:val="5"/>
        </w:numPr>
      </w:pPr>
      <w:r>
        <w:t>Understand ES6 features: Arrow function, Classes, Block scope, Rest/Spread, Destructuring, Template string, Map/Set</w:t>
      </w:r>
    </w:p>
    <w:p w14:paraId="7B01E1AC" w14:textId="290C226C" w:rsidR="00834389" w:rsidRDefault="00834389" w:rsidP="0040282B">
      <w:pPr>
        <w:pStyle w:val="ListParagraph"/>
        <w:numPr>
          <w:ilvl w:val="0"/>
          <w:numId w:val="5"/>
        </w:numPr>
      </w:pPr>
      <w:r>
        <w:t>Able to use ES6 features to create more readable and cleaner code</w:t>
      </w:r>
    </w:p>
    <w:p w14:paraId="51915C8E" w14:textId="77777777" w:rsidR="005C0BD4" w:rsidRPr="005C0BD4" w:rsidRDefault="005C0BD4" w:rsidP="005C0BD4"/>
    <w:p w14:paraId="266A3EE7" w14:textId="5755D8A4" w:rsidR="009F2767" w:rsidRDefault="00CC5C87" w:rsidP="00E90209">
      <w:pPr>
        <w:pStyle w:val="FALev3"/>
        <w:spacing w:before="120" w:after="120"/>
      </w:pPr>
      <w:bookmarkStart w:id="2" w:name="_Toc43804572"/>
      <w:r w:rsidRPr="009316A0">
        <w:t>Problem</w:t>
      </w:r>
      <w:r w:rsidRPr="00DA034A">
        <w:t xml:space="preserve"> </w:t>
      </w:r>
      <w:r w:rsidR="00C31835">
        <w:t>0</w:t>
      </w:r>
      <w:r w:rsidR="006715E3">
        <w:t>1</w:t>
      </w:r>
      <w:bookmarkEnd w:id="2"/>
    </w:p>
    <w:p w14:paraId="5AF73236" w14:textId="77777777" w:rsidR="00684710" w:rsidRDefault="00684710" w:rsidP="00684710">
      <w:r>
        <w:t>Your task is to use ES6 Generators to implement Object Spread</w:t>
      </w:r>
    </w:p>
    <w:p w14:paraId="4742912C" w14:textId="77777777" w:rsidR="00D71401" w:rsidRDefault="00D71401" w:rsidP="00D71401">
      <w:pPr>
        <w:pStyle w:val="FACode2"/>
        <w:rPr>
          <w:color w:val="000000"/>
        </w:rPr>
      </w:pPr>
      <w:r>
        <w:rPr>
          <w:color w:val="0000FF"/>
        </w:rPr>
        <w:t>var</w:t>
      </w:r>
      <w:r>
        <w:rPr>
          <w:color w:val="000000"/>
        </w:rPr>
        <w:t xml:space="preserve"> </w:t>
      </w:r>
      <w:r>
        <w:t>numbers</w:t>
      </w:r>
      <w:r>
        <w:rPr>
          <w:color w:val="000000"/>
        </w:rPr>
        <w:t xml:space="preserve"> = {</w:t>
      </w:r>
    </w:p>
    <w:p w14:paraId="5FC81F1F" w14:textId="77777777" w:rsidR="00D71401" w:rsidRDefault="00D71401" w:rsidP="00D71401">
      <w:pPr>
        <w:pStyle w:val="FACode2"/>
        <w:rPr>
          <w:color w:val="000000"/>
        </w:rPr>
      </w:pPr>
      <w:r>
        <w:rPr>
          <w:color w:val="000000"/>
        </w:rPr>
        <w:t>    </w:t>
      </w:r>
      <w:r>
        <w:rPr>
          <w:color w:val="008000"/>
        </w:rPr>
        <w:t>// ..</w:t>
      </w:r>
    </w:p>
    <w:p w14:paraId="1B5ED5CF" w14:textId="77777777" w:rsidR="00D71401" w:rsidRDefault="00D71401" w:rsidP="00D71401">
      <w:pPr>
        <w:pStyle w:val="FACode2"/>
        <w:rPr>
          <w:color w:val="000000"/>
        </w:rPr>
      </w:pPr>
      <w:r>
        <w:rPr>
          <w:color w:val="000000"/>
        </w:rPr>
        <w:t>};</w:t>
      </w:r>
    </w:p>
    <w:p w14:paraId="203D2F1B" w14:textId="77777777" w:rsidR="00D71401" w:rsidRDefault="00D71401" w:rsidP="00D71401">
      <w:pPr>
        <w:pStyle w:val="FACode2"/>
        <w:rPr>
          <w:color w:val="000000"/>
        </w:rPr>
      </w:pPr>
    </w:p>
    <w:p w14:paraId="6644EE88" w14:textId="3F9EC2A9" w:rsidR="00D71401" w:rsidRPr="00E379D3" w:rsidRDefault="00D71401" w:rsidP="00D71401">
      <w:pPr>
        <w:pStyle w:val="FACode2"/>
        <w:rPr>
          <w:color w:val="000000"/>
        </w:rPr>
      </w:pPr>
      <w:r>
        <w:rPr>
          <w:color w:val="008000"/>
        </w:rPr>
        <w:t xml:space="preserve">// should print 0..100 by </w:t>
      </w:r>
      <w:r w:rsidR="002D397F">
        <w:rPr>
          <w:color w:val="008000"/>
        </w:rPr>
        <w:t>step 1</w:t>
      </w:r>
    </w:p>
    <w:p w14:paraId="489EB6BE" w14:textId="5447E469" w:rsidR="00E379D3" w:rsidRPr="00D11337" w:rsidRDefault="00E379D3" w:rsidP="00D71401">
      <w:pPr>
        <w:pStyle w:val="FACode2"/>
        <w:rPr>
          <w:color w:val="008000"/>
        </w:rPr>
      </w:pPr>
      <w:r w:rsidRPr="00D11337">
        <w:rPr>
          <w:color w:val="008000"/>
        </w:rPr>
        <w:t>// 0 1 2 … 100</w:t>
      </w:r>
    </w:p>
    <w:p w14:paraId="7D7FBB6F" w14:textId="77777777" w:rsidR="00D71401" w:rsidRDefault="00D71401" w:rsidP="00D71401">
      <w:pPr>
        <w:pStyle w:val="FACode2"/>
        <w:rPr>
          <w:color w:val="000000"/>
        </w:rPr>
      </w:pPr>
      <w:r>
        <w:rPr>
          <w:color w:val="AF00DB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let</w:t>
      </w:r>
      <w:r>
        <w:rPr>
          <w:color w:val="000000"/>
        </w:rPr>
        <w:t xml:space="preserve"> </w:t>
      </w:r>
      <w:r>
        <w:t>num</w:t>
      </w:r>
      <w:r>
        <w:rPr>
          <w:color w:val="000000"/>
        </w:rPr>
        <w:t xml:space="preserve"> </w:t>
      </w:r>
      <w:r>
        <w:rPr>
          <w:color w:val="0000FF"/>
        </w:rPr>
        <w:t>of</w:t>
      </w:r>
      <w:r>
        <w:rPr>
          <w:color w:val="000000"/>
        </w:rPr>
        <w:t xml:space="preserve"> </w:t>
      </w:r>
      <w:r>
        <w:t>numbers</w:t>
      </w:r>
      <w:r>
        <w:rPr>
          <w:color w:val="000000"/>
        </w:rPr>
        <w:t>) {</w:t>
      </w:r>
    </w:p>
    <w:p w14:paraId="28467DF9" w14:textId="77777777" w:rsidR="00D71401" w:rsidRDefault="00D71401" w:rsidP="00D71401">
      <w:pPr>
        <w:pStyle w:val="FACode2"/>
        <w:rPr>
          <w:color w:val="000000"/>
        </w:rPr>
      </w:pPr>
      <w:r>
        <w:rPr>
          <w:color w:val="000000"/>
        </w:rPr>
        <w:t>    </w:t>
      </w:r>
      <w:r>
        <w:rPr>
          <w:color w:val="267F99"/>
        </w:rPr>
        <w:t>console</w:t>
      </w:r>
      <w:r>
        <w:rPr>
          <w:color w:val="000000"/>
        </w:rPr>
        <w:t>.</w:t>
      </w:r>
      <w:r>
        <w:rPr>
          <w:color w:val="795E26"/>
        </w:rPr>
        <w:t>log</w:t>
      </w:r>
      <w:r>
        <w:rPr>
          <w:color w:val="000000"/>
        </w:rPr>
        <w:t>(</w:t>
      </w:r>
      <w:r>
        <w:t>num</w:t>
      </w:r>
      <w:r>
        <w:rPr>
          <w:color w:val="000000"/>
        </w:rPr>
        <w:t>);</w:t>
      </w:r>
    </w:p>
    <w:p w14:paraId="335B7B9F" w14:textId="77777777" w:rsidR="00D71401" w:rsidRDefault="00D71401" w:rsidP="00D71401">
      <w:pPr>
        <w:pStyle w:val="FACode2"/>
        <w:rPr>
          <w:color w:val="000000"/>
        </w:rPr>
      </w:pPr>
      <w:r>
        <w:rPr>
          <w:color w:val="000000"/>
        </w:rPr>
        <w:t>}</w:t>
      </w:r>
    </w:p>
    <w:p w14:paraId="57A24526" w14:textId="77777777" w:rsidR="00D71401" w:rsidRDefault="00D71401" w:rsidP="00D71401">
      <w:pPr>
        <w:pStyle w:val="FACode2"/>
        <w:rPr>
          <w:color w:val="000000"/>
        </w:rPr>
      </w:pPr>
    </w:p>
    <w:p w14:paraId="07439A1A" w14:textId="792ED043" w:rsidR="00D71401" w:rsidRPr="00E379D3" w:rsidRDefault="00D71401" w:rsidP="00D71401">
      <w:pPr>
        <w:pStyle w:val="FACode2"/>
        <w:rPr>
          <w:color w:val="000000"/>
        </w:rPr>
      </w:pPr>
      <w:r>
        <w:rPr>
          <w:color w:val="008000"/>
        </w:rPr>
        <w:t xml:space="preserve">// should print 6..30 by </w:t>
      </w:r>
      <w:r w:rsidR="002D397F">
        <w:rPr>
          <w:color w:val="008000"/>
        </w:rPr>
        <w:t>step 4</w:t>
      </w:r>
    </w:p>
    <w:p w14:paraId="13F881F8" w14:textId="3B50FA17" w:rsidR="00E379D3" w:rsidRPr="00D11337" w:rsidRDefault="00E379D3" w:rsidP="00D71401">
      <w:pPr>
        <w:pStyle w:val="FACode2"/>
        <w:rPr>
          <w:color w:val="008000"/>
        </w:rPr>
      </w:pPr>
      <w:r w:rsidRPr="00D11337">
        <w:rPr>
          <w:color w:val="008000"/>
        </w:rPr>
        <w:t>// 6 10 14 … 30</w:t>
      </w:r>
    </w:p>
    <w:p w14:paraId="477B7C03" w14:textId="77777777" w:rsidR="00D71401" w:rsidRDefault="00D71401" w:rsidP="00D71401">
      <w:pPr>
        <w:pStyle w:val="FACode2"/>
        <w:rPr>
          <w:color w:val="000000"/>
        </w:rPr>
      </w:pPr>
      <w:r>
        <w:rPr>
          <w:color w:val="AF00DB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let</w:t>
      </w:r>
      <w:r>
        <w:rPr>
          <w:color w:val="000000"/>
        </w:rPr>
        <w:t xml:space="preserve"> </w:t>
      </w:r>
      <w:r>
        <w:t>num</w:t>
      </w:r>
      <w:r>
        <w:rPr>
          <w:color w:val="000000"/>
        </w:rPr>
        <w:t xml:space="preserve"> </w:t>
      </w:r>
      <w:r>
        <w:rPr>
          <w:color w:val="0000FF"/>
        </w:rPr>
        <w:t>of</w:t>
      </w:r>
      <w:r>
        <w:rPr>
          <w:color w:val="000000"/>
        </w:rPr>
        <w:t xml:space="preserve"> </w:t>
      </w:r>
      <w:r>
        <w:rPr>
          <w:color w:val="008000"/>
        </w:rPr>
        <w:t>/*..*/</w:t>
      </w:r>
      <w:r>
        <w:rPr>
          <w:color w:val="000000"/>
        </w:rPr>
        <w:t>) {</w:t>
      </w:r>
    </w:p>
    <w:p w14:paraId="67514B24" w14:textId="77777777" w:rsidR="00D71401" w:rsidRDefault="00D71401" w:rsidP="00D71401">
      <w:pPr>
        <w:pStyle w:val="FACode2"/>
        <w:rPr>
          <w:color w:val="000000"/>
        </w:rPr>
      </w:pPr>
      <w:r>
        <w:rPr>
          <w:color w:val="000000"/>
        </w:rPr>
        <w:t>    </w:t>
      </w:r>
      <w:r>
        <w:rPr>
          <w:color w:val="267F99"/>
        </w:rPr>
        <w:t>console</w:t>
      </w:r>
      <w:r>
        <w:rPr>
          <w:color w:val="000000"/>
        </w:rPr>
        <w:t>.</w:t>
      </w:r>
      <w:r>
        <w:rPr>
          <w:color w:val="795E26"/>
        </w:rPr>
        <w:t>log</w:t>
      </w:r>
      <w:r>
        <w:rPr>
          <w:color w:val="000000"/>
        </w:rPr>
        <w:t>(</w:t>
      </w:r>
      <w:r>
        <w:t>num</w:t>
      </w:r>
      <w:r>
        <w:rPr>
          <w:color w:val="000000"/>
        </w:rPr>
        <w:t>);</w:t>
      </w:r>
    </w:p>
    <w:p w14:paraId="584E166F" w14:textId="34BC8BEE" w:rsidR="00684710" w:rsidRDefault="00D71401" w:rsidP="00D71401">
      <w:pPr>
        <w:pStyle w:val="FACode2"/>
      </w:pPr>
      <w:r>
        <w:rPr>
          <w:color w:val="000000"/>
        </w:rPr>
        <w:t>}</w:t>
      </w:r>
    </w:p>
    <w:p w14:paraId="35DA6D33" w14:textId="47EC69B6" w:rsidR="00684710" w:rsidRDefault="00684710" w:rsidP="00684710"/>
    <w:p w14:paraId="4DD1C5CB" w14:textId="7617FF78" w:rsidR="001820AF" w:rsidRDefault="001820AF" w:rsidP="002756DD">
      <w:pPr>
        <w:pStyle w:val="FALev3"/>
        <w:spacing w:before="120" w:after="120"/>
      </w:pPr>
      <w:bookmarkStart w:id="3" w:name="_Toc43804573"/>
      <w:r w:rsidRPr="009316A0">
        <w:t>Problem</w:t>
      </w:r>
      <w:r w:rsidRPr="00DA034A">
        <w:t xml:space="preserve"> </w:t>
      </w:r>
      <w:r>
        <w:t>0</w:t>
      </w:r>
      <w:r w:rsidR="00446869">
        <w:t>2</w:t>
      </w:r>
      <w:bookmarkEnd w:id="3"/>
    </w:p>
    <w:p w14:paraId="5EEBC1EA" w14:textId="3554E38B" w:rsidR="00684710" w:rsidRDefault="00684710" w:rsidP="00684710">
      <w:r>
        <w:t>Given the following code which calculate the fibonaci number of n:</w:t>
      </w:r>
    </w:p>
    <w:p w14:paraId="5E9DC375" w14:textId="77777777" w:rsidR="00F73F53" w:rsidRPr="003114F5" w:rsidRDefault="00F73F53" w:rsidP="003114F5">
      <w:pPr>
        <w:pStyle w:val="FACode2"/>
        <w:numPr>
          <w:ilvl w:val="0"/>
          <w:numId w:val="12"/>
        </w:numPr>
        <w:rPr>
          <w:color w:val="000000"/>
        </w:rPr>
      </w:pPr>
      <w:r>
        <w:t>function</w:t>
      </w:r>
      <w:r w:rsidRPr="003114F5">
        <w:rPr>
          <w:color w:val="000000"/>
        </w:rPr>
        <w:t xml:space="preserve"> </w:t>
      </w:r>
      <w:r w:rsidRPr="003114F5">
        <w:rPr>
          <w:color w:val="795E26"/>
        </w:rPr>
        <w:t>fibonaci</w:t>
      </w:r>
      <w:r w:rsidRPr="003114F5">
        <w:rPr>
          <w:color w:val="000000"/>
        </w:rPr>
        <w:t>(</w:t>
      </w:r>
      <w:r w:rsidRPr="003114F5">
        <w:rPr>
          <w:color w:val="001080"/>
        </w:rPr>
        <w:t>n</w:t>
      </w:r>
      <w:r w:rsidRPr="003114F5">
        <w:rPr>
          <w:color w:val="000000"/>
        </w:rPr>
        <w:t>) {</w:t>
      </w:r>
    </w:p>
    <w:p w14:paraId="65603751" w14:textId="77777777" w:rsidR="00F73F53" w:rsidRDefault="00F73F53" w:rsidP="00072D05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r>
        <w:rPr>
          <w:color w:val="AF00DB"/>
        </w:rPr>
        <w:t>if</w:t>
      </w:r>
      <w:r>
        <w:rPr>
          <w:color w:val="000000"/>
        </w:rPr>
        <w:t xml:space="preserve"> (</w:t>
      </w:r>
      <w:r>
        <w:rPr>
          <w:color w:val="001080"/>
        </w:rPr>
        <w:t>n</w:t>
      </w:r>
      <w:r>
        <w:rPr>
          <w:color w:val="000000"/>
        </w:rPr>
        <w:t xml:space="preserve"> &lt;= </w:t>
      </w:r>
      <w:r>
        <w:rPr>
          <w:color w:val="09885A"/>
        </w:rPr>
        <w:t>1</w:t>
      </w:r>
      <w:r>
        <w:rPr>
          <w:color w:val="000000"/>
        </w:rPr>
        <w:t>) {</w:t>
      </w:r>
    </w:p>
    <w:p w14:paraId="37371A22" w14:textId="77777777" w:rsidR="00F73F53" w:rsidRDefault="00F73F53" w:rsidP="00072D05">
      <w:pPr>
        <w:pStyle w:val="FACode2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09885A"/>
        </w:rPr>
        <w:t>1</w:t>
      </w:r>
      <w:r>
        <w:rPr>
          <w:color w:val="000000"/>
        </w:rPr>
        <w:t>;</w:t>
      </w:r>
    </w:p>
    <w:p w14:paraId="57F25FEB" w14:textId="77777777" w:rsidR="00F73F53" w:rsidRDefault="00F73F53" w:rsidP="00072D05">
      <w:pPr>
        <w:pStyle w:val="FACode2"/>
        <w:rPr>
          <w:color w:val="000000"/>
        </w:rPr>
      </w:pPr>
      <w:r>
        <w:rPr>
          <w:color w:val="000000"/>
        </w:rPr>
        <w:t xml:space="preserve">  }</w:t>
      </w:r>
    </w:p>
    <w:p w14:paraId="0856A4D9" w14:textId="77777777" w:rsidR="00F73F53" w:rsidRDefault="00F73F53" w:rsidP="00072D05">
      <w:pPr>
        <w:pStyle w:val="FACode2"/>
        <w:rPr>
          <w:color w:val="000000"/>
        </w:rPr>
      </w:pPr>
    </w:p>
    <w:p w14:paraId="7EFED093" w14:textId="77777777" w:rsidR="00F73F53" w:rsidRDefault="00F73F53" w:rsidP="00072D05">
      <w:pPr>
        <w:pStyle w:val="FACode2"/>
        <w:rPr>
          <w:color w:val="000000"/>
        </w:rPr>
      </w:pPr>
      <w:r>
        <w:rPr>
          <w:color w:val="000000"/>
        </w:rPr>
        <w:t xml:space="preserve">  </w:t>
      </w:r>
      <w:r>
        <w:rPr>
          <w:color w:val="AF00DB"/>
        </w:rPr>
        <w:t>return</w:t>
      </w:r>
      <w:r>
        <w:rPr>
          <w:color w:val="000000"/>
        </w:rPr>
        <w:t xml:space="preserve"> </w:t>
      </w:r>
      <w:r>
        <w:rPr>
          <w:color w:val="795E26"/>
        </w:rPr>
        <w:t>fibonaci</w:t>
      </w:r>
      <w:r>
        <w:rPr>
          <w:color w:val="000000"/>
        </w:rPr>
        <w:t>(</w:t>
      </w:r>
      <w:r>
        <w:rPr>
          <w:color w:val="001080"/>
        </w:rPr>
        <w:t>n</w:t>
      </w:r>
      <w:r>
        <w:rPr>
          <w:color w:val="000000"/>
        </w:rPr>
        <w:t xml:space="preserve"> - </w:t>
      </w:r>
      <w:r>
        <w:rPr>
          <w:color w:val="09885A"/>
        </w:rPr>
        <w:t>1</w:t>
      </w:r>
      <w:r>
        <w:rPr>
          <w:color w:val="000000"/>
        </w:rPr>
        <w:t xml:space="preserve">) + </w:t>
      </w:r>
      <w:r>
        <w:rPr>
          <w:color w:val="795E26"/>
        </w:rPr>
        <w:t>fibonaci</w:t>
      </w:r>
      <w:r>
        <w:rPr>
          <w:color w:val="000000"/>
        </w:rPr>
        <w:t>(</w:t>
      </w:r>
      <w:r>
        <w:rPr>
          <w:color w:val="001080"/>
        </w:rPr>
        <w:t>n</w:t>
      </w:r>
      <w:r>
        <w:rPr>
          <w:color w:val="000000"/>
        </w:rPr>
        <w:t xml:space="preserve"> - </w:t>
      </w:r>
      <w:r>
        <w:rPr>
          <w:color w:val="09885A"/>
        </w:rPr>
        <w:t>2</w:t>
      </w:r>
      <w:r>
        <w:rPr>
          <w:color w:val="000000"/>
        </w:rPr>
        <w:t>);</w:t>
      </w:r>
    </w:p>
    <w:p w14:paraId="14AA26C3" w14:textId="10949D01" w:rsidR="00F73F53" w:rsidRPr="00A879B7" w:rsidRDefault="00F73F53" w:rsidP="00072D05">
      <w:pPr>
        <w:pStyle w:val="FACode2"/>
        <w:rPr>
          <w:lang w:val="vi-VN"/>
        </w:rPr>
      </w:pPr>
      <w:r>
        <w:rPr>
          <w:color w:val="000000"/>
        </w:rPr>
        <w:t>}</w:t>
      </w:r>
    </w:p>
    <w:p w14:paraId="17F52B84" w14:textId="77777777" w:rsidR="00CD47FC" w:rsidRDefault="00CD47FC" w:rsidP="00684710"/>
    <w:p w14:paraId="6A689972" w14:textId="77777777" w:rsidR="00D127C6" w:rsidRDefault="00D127C6" w:rsidP="00684710"/>
    <w:p w14:paraId="54A1EAF9" w14:textId="77777777" w:rsidR="00D127C6" w:rsidRDefault="00D127C6" w:rsidP="00684710"/>
    <w:p w14:paraId="003F7EFE" w14:textId="77777777" w:rsidR="00D127C6" w:rsidRDefault="00D127C6" w:rsidP="00684710"/>
    <w:p w14:paraId="1B944398" w14:textId="77777777" w:rsidR="00D127C6" w:rsidRDefault="00D127C6" w:rsidP="00684710"/>
    <w:p w14:paraId="5944FA73" w14:textId="77777777" w:rsidR="00D127C6" w:rsidRDefault="00D127C6" w:rsidP="00684710"/>
    <w:p w14:paraId="15045396" w14:textId="21F1EE05" w:rsidR="00684710" w:rsidRDefault="00684710" w:rsidP="00684710">
      <w:bookmarkStart w:id="4" w:name="_GoBack"/>
      <w:bookmarkEnd w:id="4"/>
      <w:r>
        <w:lastRenderedPageBreak/>
        <w:t>The problem with this code is we make to</w:t>
      </w:r>
      <w:r w:rsidR="00D21735">
        <w:rPr>
          <w:lang w:val="en-US"/>
        </w:rPr>
        <w:t>o</w:t>
      </w:r>
      <w:r>
        <w:t xml:space="preserve"> many duplicate </w:t>
      </w:r>
      <w:r w:rsidR="00CD26B0">
        <w:rPr>
          <w:lang w:val="en-US"/>
        </w:rPr>
        <w:t>computation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84710" w14:paraId="50C343B4" w14:textId="77777777" w:rsidTr="000563D1">
        <w:tc>
          <w:tcPr>
            <w:tcW w:w="9350" w:type="dxa"/>
          </w:tcPr>
          <w:p w14:paraId="6207653A" w14:textId="77777777" w:rsidR="00684710" w:rsidRDefault="00684710" w:rsidP="000563D1">
            <w:r>
              <w:rPr>
                <w:noProof/>
              </w:rPr>
              <w:drawing>
                <wp:inline distT="0" distB="0" distL="0" distR="0" wp14:anchorId="30D10E51" wp14:editId="5F1F0AB9">
                  <wp:extent cx="5943600" cy="340550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mplexityRecursion_1.g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05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43B165" w14:textId="77777777" w:rsidR="00C221C2" w:rsidRDefault="00C221C2" w:rsidP="00684710"/>
    <w:p w14:paraId="6ECBA071" w14:textId="5504E14A" w:rsidR="00684710" w:rsidRDefault="00684710" w:rsidP="00684710">
      <w:r>
        <w:t>In the figure above, we can see that f(2) is computed 3 times, f(3) is computed 2 times</w:t>
      </w:r>
    </w:p>
    <w:p w14:paraId="17CD553F" w14:textId="31B5229D" w:rsidR="00684710" w:rsidRDefault="00684710" w:rsidP="00684710">
      <w:r>
        <w:t>Your task is to use Map to memorize the Fibonacci of lower value so we don’t have to recompute it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4710" w14:paraId="6D9EFC27" w14:textId="77777777" w:rsidTr="000563D1">
        <w:tc>
          <w:tcPr>
            <w:tcW w:w="9350" w:type="dxa"/>
          </w:tcPr>
          <w:p w14:paraId="3B4BFFBE" w14:textId="77777777" w:rsidR="00684710" w:rsidRDefault="00684710" w:rsidP="000563D1">
            <w:r>
              <w:rPr>
                <w:noProof/>
              </w:rPr>
              <w:drawing>
                <wp:inline distT="0" distB="0" distL="0" distR="0" wp14:anchorId="44EB381E" wp14:editId="0ED4B9BB">
                  <wp:extent cx="5575300" cy="3035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bonacci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303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C6619" w14:textId="77777777" w:rsidR="00684710" w:rsidRDefault="00684710" w:rsidP="00684710">
      <w:r>
        <w:t>For example: if we have computed Fibonacci for n – 2 and n – 3 (left branch) then we don’t need to compute anymore for the right branch.</w:t>
      </w:r>
    </w:p>
    <w:p w14:paraId="37D85206" w14:textId="77777777" w:rsidR="00EE217E" w:rsidRDefault="00EE217E" w:rsidP="00B63FA9">
      <w:pPr>
        <w:pStyle w:val="FALev3"/>
        <w:spacing w:before="120" w:after="120"/>
      </w:pPr>
    </w:p>
    <w:p w14:paraId="34B25635" w14:textId="16F01FDA" w:rsidR="00EE217E" w:rsidRDefault="00EE217E" w:rsidP="00B63FA9">
      <w:pPr>
        <w:pStyle w:val="FALev3"/>
        <w:spacing w:before="120" w:after="120"/>
      </w:pPr>
    </w:p>
    <w:p w14:paraId="1502B41B" w14:textId="77777777" w:rsidR="00CB2883" w:rsidRDefault="00CB2883" w:rsidP="00B63FA9">
      <w:pPr>
        <w:pStyle w:val="FALev3"/>
        <w:spacing w:before="120" w:after="120"/>
      </w:pPr>
    </w:p>
    <w:p w14:paraId="33257F5C" w14:textId="34DCD550" w:rsidR="00684710" w:rsidRDefault="00B63FA9" w:rsidP="00B63FA9">
      <w:pPr>
        <w:pStyle w:val="FALev3"/>
        <w:spacing w:before="120" w:after="120"/>
      </w:pPr>
      <w:bookmarkStart w:id="5" w:name="_Toc43804574"/>
      <w:r w:rsidRPr="009316A0">
        <w:t>Problem</w:t>
      </w:r>
      <w:r w:rsidRPr="00DA034A">
        <w:t xml:space="preserve"> </w:t>
      </w:r>
      <w:r>
        <w:t>0</w:t>
      </w:r>
      <w:r w:rsidR="00CB2883">
        <w:t>3</w:t>
      </w:r>
      <w:bookmarkEnd w:id="5"/>
    </w:p>
    <w:p w14:paraId="7F7A71E6" w14:textId="77777777" w:rsidR="00684710" w:rsidRDefault="00684710" w:rsidP="00684710">
      <w:r>
        <w:t xml:space="preserve">You are given a list of object represent a Person. </w:t>
      </w:r>
    </w:p>
    <w:p w14:paraId="17707327" w14:textId="2B3C03FA" w:rsidR="00684710" w:rsidRDefault="00684710" w:rsidP="00684710">
      <w:r>
        <w:t xml:space="preserve">Each person have </w:t>
      </w:r>
      <w:r w:rsidR="003B0308">
        <w:rPr>
          <w:lang w:val="en-US"/>
        </w:rPr>
        <w:t xml:space="preserve">following </w:t>
      </w:r>
      <w:r>
        <w:t>propert</w:t>
      </w:r>
      <w:r w:rsidR="001354F6">
        <w:rPr>
          <w:lang w:val="en-US"/>
        </w:rPr>
        <w:t>ies</w:t>
      </w:r>
      <w:r>
        <w:t xml:space="preserve">: </w:t>
      </w:r>
      <w:r w:rsidRPr="00EB0120">
        <w:rPr>
          <w:b/>
        </w:rPr>
        <w:t>id</w:t>
      </w:r>
      <w:r>
        <w:t xml:space="preserve">, </w:t>
      </w:r>
      <w:r w:rsidRPr="00EB0120">
        <w:rPr>
          <w:b/>
        </w:rPr>
        <w:t>name</w:t>
      </w:r>
      <w:r>
        <w:t xml:space="preserve">, </w:t>
      </w:r>
      <w:r w:rsidRPr="00EB0120">
        <w:rPr>
          <w:b/>
        </w:rPr>
        <w:t>age</w:t>
      </w:r>
      <w:r>
        <w:t>.</w:t>
      </w:r>
    </w:p>
    <w:p w14:paraId="6B4ACEE3" w14:textId="6A854992" w:rsidR="00684710" w:rsidRPr="00AC1CE0" w:rsidRDefault="00684710" w:rsidP="00684710">
      <w:pPr>
        <w:rPr>
          <w:lang w:val="en-US"/>
        </w:rPr>
      </w:pPr>
      <w:r>
        <w:t xml:space="preserve">Your task is to remove duplicates from that lists. We define </w:t>
      </w:r>
      <w:r w:rsidR="008D2859">
        <w:rPr>
          <w:lang w:val="en-US"/>
        </w:rPr>
        <w:t xml:space="preserve">that </w:t>
      </w:r>
      <w:r>
        <w:t xml:space="preserve">a person is duplicate of another person if they have the same </w:t>
      </w:r>
      <w:r w:rsidR="0081401E" w:rsidRPr="0081401E">
        <w:rPr>
          <w:b/>
          <w:lang w:val="en-US"/>
        </w:rPr>
        <w:t>i</w:t>
      </w:r>
      <w:r w:rsidRPr="0081401E">
        <w:rPr>
          <w:b/>
        </w:rPr>
        <w:t>d</w:t>
      </w:r>
      <w:r>
        <w:t xml:space="preserve"> and we will keep the previous Person</w:t>
      </w:r>
      <w:r w:rsidR="00AC1CE0">
        <w:rPr>
          <w:lang w:val="en-US"/>
        </w:rPr>
        <w:t>.</w:t>
      </w:r>
    </w:p>
    <w:p w14:paraId="2FEFC3BE" w14:textId="0B7C8BBF" w:rsidR="00684710" w:rsidRDefault="00684710" w:rsidP="00684710">
      <w:r>
        <w:t>Example:</w:t>
      </w:r>
    </w:p>
    <w:p w14:paraId="45CAF3B8" w14:textId="77777777" w:rsidR="00BD1486" w:rsidRDefault="00BD1486" w:rsidP="00446D5A">
      <w:pPr>
        <w:pStyle w:val="FACode2"/>
        <w:numPr>
          <w:ilvl w:val="0"/>
          <w:numId w:val="13"/>
        </w:numPr>
      </w:pPr>
      <w:r>
        <w:t>[</w:t>
      </w:r>
    </w:p>
    <w:p w14:paraId="15F4AFA4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{</w:t>
      </w:r>
    </w:p>
    <w:p w14:paraId="6702D93A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id:</w:t>
      </w:r>
      <w:r>
        <w:t xml:space="preserve"> </w:t>
      </w:r>
      <w:r w:rsidRPr="00446D5A">
        <w:rPr>
          <w:color w:val="09885A"/>
        </w:rPr>
        <w:t>1</w:t>
      </w:r>
      <w:r>
        <w:t>,</w:t>
      </w:r>
    </w:p>
    <w:p w14:paraId="73547E2D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name:</w:t>
      </w:r>
      <w:r>
        <w:t xml:space="preserve"> </w:t>
      </w:r>
      <w:r w:rsidRPr="00446D5A">
        <w:rPr>
          <w:color w:val="A31515"/>
        </w:rPr>
        <w:t>'Dung'</w:t>
      </w:r>
      <w:r>
        <w:t>,</w:t>
      </w:r>
    </w:p>
    <w:p w14:paraId="0B798B13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age:</w:t>
      </w:r>
      <w:r>
        <w:t xml:space="preserve"> </w:t>
      </w:r>
      <w:r w:rsidRPr="00446D5A">
        <w:rPr>
          <w:color w:val="09885A"/>
        </w:rPr>
        <w:t>20</w:t>
      </w:r>
    </w:p>
    <w:p w14:paraId="50D8FBCB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},</w:t>
      </w:r>
    </w:p>
    <w:p w14:paraId="2F4074D0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{</w:t>
      </w:r>
    </w:p>
    <w:p w14:paraId="56CE0FC6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id:</w:t>
      </w:r>
      <w:r>
        <w:t xml:space="preserve"> </w:t>
      </w:r>
      <w:r w:rsidRPr="00446D5A">
        <w:rPr>
          <w:color w:val="09885A"/>
        </w:rPr>
        <w:t>2</w:t>
      </w:r>
      <w:r>
        <w:t>,</w:t>
      </w:r>
    </w:p>
    <w:p w14:paraId="3A401252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name:</w:t>
      </w:r>
      <w:r>
        <w:t xml:space="preserve"> </w:t>
      </w:r>
      <w:r w:rsidRPr="00446D5A">
        <w:rPr>
          <w:color w:val="A31515"/>
        </w:rPr>
        <w:t>'Diu'</w:t>
      </w:r>
      <w:r>
        <w:t>,</w:t>
      </w:r>
    </w:p>
    <w:p w14:paraId="470BA323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age:</w:t>
      </w:r>
      <w:r>
        <w:t xml:space="preserve"> </w:t>
      </w:r>
      <w:r w:rsidRPr="00446D5A">
        <w:rPr>
          <w:color w:val="09885A"/>
        </w:rPr>
        <w:t>20</w:t>
      </w:r>
    </w:p>
    <w:p w14:paraId="247E5D45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},</w:t>
      </w:r>
    </w:p>
    <w:p w14:paraId="1ECCD498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{</w:t>
      </w:r>
    </w:p>
    <w:p w14:paraId="33048B5C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id:</w:t>
      </w:r>
      <w:r>
        <w:t xml:space="preserve"> </w:t>
      </w:r>
      <w:r w:rsidRPr="00446D5A">
        <w:rPr>
          <w:color w:val="09885A"/>
        </w:rPr>
        <w:t>3</w:t>
      </w:r>
      <w:r>
        <w:t>,</w:t>
      </w:r>
    </w:p>
    <w:p w14:paraId="50630E7B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name:</w:t>
      </w:r>
      <w:r>
        <w:t xml:space="preserve"> </w:t>
      </w:r>
      <w:r w:rsidRPr="00446D5A">
        <w:rPr>
          <w:color w:val="A31515"/>
        </w:rPr>
        <w:t>'Ky'</w:t>
      </w:r>
      <w:r>
        <w:t>,</w:t>
      </w:r>
    </w:p>
    <w:p w14:paraId="032F5828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age:</w:t>
      </w:r>
      <w:r>
        <w:t xml:space="preserve"> </w:t>
      </w:r>
      <w:r w:rsidRPr="00446D5A">
        <w:rPr>
          <w:color w:val="09885A"/>
        </w:rPr>
        <w:t>20</w:t>
      </w:r>
    </w:p>
    <w:p w14:paraId="4A55B758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},</w:t>
      </w:r>
    </w:p>
    <w:p w14:paraId="55678961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{</w:t>
      </w:r>
    </w:p>
    <w:p w14:paraId="000E39FD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id:</w:t>
      </w:r>
      <w:r>
        <w:t xml:space="preserve"> </w:t>
      </w:r>
      <w:r w:rsidRPr="00446D5A">
        <w:rPr>
          <w:color w:val="09885A"/>
        </w:rPr>
        <w:t>1</w:t>
      </w:r>
      <w:r>
        <w:t>,</w:t>
      </w:r>
    </w:p>
    <w:p w14:paraId="3CD35A07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name:</w:t>
      </w:r>
      <w:r>
        <w:t xml:space="preserve"> </w:t>
      </w:r>
      <w:r w:rsidRPr="00446D5A">
        <w:rPr>
          <w:color w:val="A31515"/>
        </w:rPr>
        <w:t>'Hai'</w:t>
      </w:r>
      <w:r>
        <w:t>,</w:t>
      </w:r>
    </w:p>
    <w:p w14:paraId="1331A473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  </w:t>
      </w:r>
      <w:r w:rsidRPr="00446D5A">
        <w:rPr>
          <w:color w:val="001080"/>
        </w:rPr>
        <w:t>age:</w:t>
      </w:r>
      <w:r>
        <w:t xml:space="preserve"> </w:t>
      </w:r>
      <w:r w:rsidRPr="00446D5A">
        <w:rPr>
          <w:color w:val="09885A"/>
        </w:rPr>
        <w:t>22</w:t>
      </w:r>
    </w:p>
    <w:p w14:paraId="727E9216" w14:textId="77777777" w:rsidR="00BD1486" w:rsidRDefault="00BD1486" w:rsidP="00446D5A">
      <w:pPr>
        <w:pStyle w:val="FACode2"/>
        <w:numPr>
          <w:ilvl w:val="0"/>
          <w:numId w:val="13"/>
        </w:numPr>
      </w:pPr>
      <w:r>
        <w:t xml:space="preserve">  }</w:t>
      </w:r>
    </w:p>
    <w:p w14:paraId="4409C4AD" w14:textId="7CB74CAD" w:rsidR="00BD1486" w:rsidRDefault="00BD1486" w:rsidP="00446D5A">
      <w:pPr>
        <w:pStyle w:val="FACode2"/>
        <w:numPr>
          <w:ilvl w:val="0"/>
          <w:numId w:val="13"/>
        </w:numPr>
      </w:pPr>
      <w:r>
        <w:t>]</w:t>
      </w:r>
    </w:p>
    <w:p w14:paraId="104E34B3" w14:textId="22C64F26" w:rsidR="00684710" w:rsidRDefault="00684710" w:rsidP="00684710">
      <w:r>
        <w:t>In the above example, id = 1 is duplicated, and we will keep the person with id = 1 and name = ‘Dung’</w:t>
      </w:r>
    </w:p>
    <w:p w14:paraId="2CD735A7" w14:textId="5C11ED98" w:rsidR="00153363" w:rsidRPr="00153363" w:rsidRDefault="00153363" w:rsidP="00684710">
      <w:pPr>
        <w:rPr>
          <w:lang w:val="en-US"/>
        </w:rPr>
      </w:pPr>
      <w:r>
        <w:rPr>
          <w:lang w:val="en-US"/>
        </w:rPr>
        <w:t>Expected Output:</w:t>
      </w:r>
    </w:p>
    <w:p w14:paraId="48683080" w14:textId="77777777" w:rsidR="004412E3" w:rsidRDefault="004412E3" w:rsidP="00474055">
      <w:pPr>
        <w:pStyle w:val="FACode2"/>
        <w:numPr>
          <w:ilvl w:val="0"/>
          <w:numId w:val="14"/>
        </w:numPr>
      </w:pPr>
      <w:r>
        <w:t>[</w:t>
      </w:r>
    </w:p>
    <w:p w14:paraId="60197B56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{</w:t>
      </w:r>
    </w:p>
    <w:p w14:paraId="4C9D6E1B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id:</w:t>
      </w:r>
      <w:r>
        <w:t xml:space="preserve"> </w:t>
      </w:r>
      <w:r w:rsidRPr="00474055">
        <w:rPr>
          <w:color w:val="09885A"/>
        </w:rPr>
        <w:t>1</w:t>
      </w:r>
      <w:r>
        <w:t>,</w:t>
      </w:r>
    </w:p>
    <w:p w14:paraId="4E95CFCF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name:</w:t>
      </w:r>
      <w:r>
        <w:t xml:space="preserve"> </w:t>
      </w:r>
      <w:r w:rsidRPr="00474055">
        <w:rPr>
          <w:color w:val="A31515"/>
        </w:rPr>
        <w:t>'Dung'</w:t>
      </w:r>
      <w:r>
        <w:t>,</w:t>
      </w:r>
    </w:p>
    <w:p w14:paraId="64521568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age:</w:t>
      </w:r>
      <w:r>
        <w:t xml:space="preserve"> </w:t>
      </w:r>
      <w:r w:rsidRPr="00474055">
        <w:rPr>
          <w:color w:val="09885A"/>
        </w:rPr>
        <w:t>20</w:t>
      </w:r>
    </w:p>
    <w:p w14:paraId="3C0C357C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},</w:t>
      </w:r>
    </w:p>
    <w:p w14:paraId="3B6CB5CE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{</w:t>
      </w:r>
    </w:p>
    <w:p w14:paraId="54877EEB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id:</w:t>
      </w:r>
      <w:r>
        <w:t xml:space="preserve"> </w:t>
      </w:r>
      <w:r w:rsidRPr="00474055">
        <w:rPr>
          <w:color w:val="09885A"/>
        </w:rPr>
        <w:t>2</w:t>
      </w:r>
      <w:r>
        <w:t>,</w:t>
      </w:r>
    </w:p>
    <w:p w14:paraId="6D1CEA77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name:</w:t>
      </w:r>
      <w:r>
        <w:t xml:space="preserve"> </w:t>
      </w:r>
      <w:r w:rsidRPr="00474055">
        <w:rPr>
          <w:color w:val="A31515"/>
        </w:rPr>
        <w:t>'Diu'</w:t>
      </w:r>
      <w:r>
        <w:t>,</w:t>
      </w:r>
    </w:p>
    <w:p w14:paraId="095BC30E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age:</w:t>
      </w:r>
      <w:r>
        <w:t xml:space="preserve"> </w:t>
      </w:r>
      <w:r w:rsidRPr="00474055">
        <w:rPr>
          <w:color w:val="09885A"/>
        </w:rPr>
        <w:t>20</w:t>
      </w:r>
    </w:p>
    <w:p w14:paraId="2056B240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},</w:t>
      </w:r>
    </w:p>
    <w:p w14:paraId="390103A3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{</w:t>
      </w:r>
    </w:p>
    <w:p w14:paraId="76F55B81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id:</w:t>
      </w:r>
      <w:r>
        <w:t xml:space="preserve"> </w:t>
      </w:r>
      <w:r w:rsidRPr="00474055">
        <w:rPr>
          <w:color w:val="09885A"/>
        </w:rPr>
        <w:t>3</w:t>
      </w:r>
      <w:r>
        <w:t>,</w:t>
      </w:r>
    </w:p>
    <w:p w14:paraId="3DC45528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name:</w:t>
      </w:r>
      <w:r>
        <w:t xml:space="preserve"> </w:t>
      </w:r>
      <w:r w:rsidRPr="00474055">
        <w:rPr>
          <w:color w:val="A31515"/>
        </w:rPr>
        <w:t>'Ky'</w:t>
      </w:r>
      <w:r>
        <w:t>,</w:t>
      </w:r>
    </w:p>
    <w:p w14:paraId="3003AB96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  </w:t>
      </w:r>
      <w:r w:rsidRPr="00474055">
        <w:rPr>
          <w:color w:val="001080"/>
        </w:rPr>
        <w:t>age:</w:t>
      </w:r>
      <w:r>
        <w:t xml:space="preserve"> </w:t>
      </w:r>
      <w:r w:rsidRPr="00474055">
        <w:rPr>
          <w:color w:val="09885A"/>
        </w:rPr>
        <w:t>20</w:t>
      </w:r>
    </w:p>
    <w:p w14:paraId="17DA5AFB" w14:textId="77777777" w:rsidR="004412E3" w:rsidRDefault="004412E3" w:rsidP="00474055">
      <w:pPr>
        <w:pStyle w:val="FACode2"/>
        <w:numPr>
          <w:ilvl w:val="0"/>
          <w:numId w:val="14"/>
        </w:numPr>
      </w:pPr>
      <w:r>
        <w:t xml:space="preserve">  }</w:t>
      </w:r>
    </w:p>
    <w:p w14:paraId="0C5FEEB9" w14:textId="0AA7C426" w:rsidR="00684710" w:rsidRPr="00474055" w:rsidRDefault="004412E3" w:rsidP="00474055">
      <w:pPr>
        <w:pStyle w:val="FACode2"/>
        <w:numPr>
          <w:ilvl w:val="0"/>
          <w:numId w:val="14"/>
        </w:numPr>
      </w:pPr>
      <w:r>
        <w:t>]</w:t>
      </w:r>
    </w:p>
    <w:sectPr w:rsidR="00684710" w:rsidRPr="00474055" w:rsidSect="00BE773D">
      <w:headerReference w:type="default" r:id="rId12"/>
      <w:footerReference w:type="default" r:id="rId13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9E6D5" w14:textId="77777777" w:rsidR="00F060E7" w:rsidRDefault="00F060E7" w:rsidP="00697B23">
      <w:pPr>
        <w:pStyle w:val="PB1"/>
      </w:pPr>
      <w:r>
        <w:separator/>
      </w:r>
    </w:p>
    <w:p w14:paraId="57C97276" w14:textId="77777777" w:rsidR="00F060E7" w:rsidRDefault="00F060E7"/>
  </w:endnote>
  <w:endnote w:type="continuationSeparator" w:id="0">
    <w:p w14:paraId="34D1B840" w14:textId="77777777" w:rsidR="00F060E7" w:rsidRDefault="00F060E7" w:rsidP="00697B23">
      <w:pPr>
        <w:pStyle w:val="PB1"/>
      </w:pPr>
      <w:r>
        <w:continuationSeparator/>
      </w:r>
    </w:p>
    <w:p w14:paraId="6C96403F" w14:textId="77777777" w:rsidR="00F060E7" w:rsidRDefault="00F060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wis721 BlkEx BT">
    <w:altName w:val="Impact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ndara">
    <w:panose1 w:val="020B0604020202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3694C" w14:textId="77777777" w:rsidR="003A59F5" w:rsidRPr="00171177" w:rsidRDefault="003A59F5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BB6091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  <w:p w14:paraId="0DBE75D3" w14:textId="77777777" w:rsidR="00526E2A" w:rsidRDefault="00526E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7839D" w14:textId="77777777" w:rsidR="00F060E7" w:rsidRDefault="00F060E7" w:rsidP="00697B23">
      <w:pPr>
        <w:pStyle w:val="PB1"/>
      </w:pPr>
      <w:r>
        <w:separator/>
      </w:r>
    </w:p>
    <w:p w14:paraId="3B30F2B4" w14:textId="77777777" w:rsidR="00F060E7" w:rsidRDefault="00F060E7"/>
  </w:footnote>
  <w:footnote w:type="continuationSeparator" w:id="0">
    <w:p w14:paraId="0D6D014C" w14:textId="77777777" w:rsidR="00F060E7" w:rsidRDefault="00F060E7" w:rsidP="00697B23">
      <w:pPr>
        <w:pStyle w:val="PB1"/>
      </w:pPr>
      <w:r>
        <w:continuationSeparator/>
      </w:r>
    </w:p>
    <w:p w14:paraId="29D774FC" w14:textId="77777777" w:rsidR="00F060E7" w:rsidRDefault="00F060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D587" w14:textId="7BB249E3" w:rsidR="00526E2A" w:rsidRPr="00706FB5" w:rsidRDefault="00524F65" w:rsidP="00706FB5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4111"/>
        <w:tab w:val="right" w:pos="8931"/>
      </w:tabs>
      <w:rPr>
        <w:lang w:val="en-US"/>
      </w:rPr>
    </w:pPr>
    <w:r>
      <w:rPr>
        <w:lang w:val="en-US"/>
      </w:rPr>
      <w:t>Training Assignments</w:t>
    </w:r>
    <w:r w:rsidR="003A59F5" w:rsidRPr="00771EAB">
      <w:rPr>
        <w:lang w:val="en-US"/>
      </w:rPr>
      <w:tab/>
    </w:r>
    <w:r w:rsidR="003A59F5" w:rsidRPr="00BF4722">
      <w:t xml:space="preserve"> </w:t>
    </w:r>
    <w:r w:rsidR="003A59F5" w:rsidRPr="00771EAB">
      <w:t xml:space="preserve">         </w:t>
    </w:r>
    <w:r w:rsidR="00614631">
      <w:rPr>
        <w:lang w:val="en-US"/>
      </w:rPr>
      <w:t>Front-end Advanced</w:t>
    </w:r>
    <w:r w:rsidR="003A59F5">
      <w:tab/>
    </w:r>
    <w:r w:rsidR="003A59F5" w:rsidRPr="00771EAB">
      <w:t>Issue/Revision: x/y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44998"/>
    <w:multiLevelType w:val="hybridMultilevel"/>
    <w:tmpl w:val="8DCA217A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E3DDD"/>
    <w:multiLevelType w:val="hybridMultilevel"/>
    <w:tmpl w:val="EE827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406D2"/>
    <w:multiLevelType w:val="hybridMultilevel"/>
    <w:tmpl w:val="CA42E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4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</w:num>
  <w:num w:numId="16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998"/>
    <w:rsid w:val="00002332"/>
    <w:rsid w:val="00005B29"/>
    <w:rsid w:val="000100D5"/>
    <w:rsid w:val="000158FE"/>
    <w:rsid w:val="000217DA"/>
    <w:rsid w:val="00023AC7"/>
    <w:rsid w:val="00031534"/>
    <w:rsid w:val="000316A7"/>
    <w:rsid w:val="00031EC1"/>
    <w:rsid w:val="0004277B"/>
    <w:rsid w:val="000456C9"/>
    <w:rsid w:val="000472F6"/>
    <w:rsid w:val="00051826"/>
    <w:rsid w:val="00051D39"/>
    <w:rsid w:val="000545E4"/>
    <w:rsid w:val="00062CEE"/>
    <w:rsid w:val="000643A2"/>
    <w:rsid w:val="00064BB1"/>
    <w:rsid w:val="00067F8A"/>
    <w:rsid w:val="000712A7"/>
    <w:rsid w:val="00072D05"/>
    <w:rsid w:val="00075622"/>
    <w:rsid w:val="0007682E"/>
    <w:rsid w:val="00083D5C"/>
    <w:rsid w:val="00086CE0"/>
    <w:rsid w:val="0009208E"/>
    <w:rsid w:val="00092BB0"/>
    <w:rsid w:val="000A28D7"/>
    <w:rsid w:val="000A3BA4"/>
    <w:rsid w:val="000A6A32"/>
    <w:rsid w:val="000B2134"/>
    <w:rsid w:val="000B4B39"/>
    <w:rsid w:val="000B548D"/>
    <w:rsid w:val="000C1355"/>
    <w:rsid w:val="000C1FE0"/>
    <w:rsid w:val="000C4A66"/>
    <w:rsid w:val="000C558D"/>
    <w:rsid w:val="000C71EB"/>
    <w:rsid w:val="000D26B8"/>
    <w:rsid w:val="000D464F"/>
    <w:rsid w:val="000D4B78"/>
    <w:rsid w:val="000E0070"/>
    <w:rsid w:val="000E0219"/>
    <w:rsid w:val="000E1C62"/>
    <w:rsid w:val="000E4BFE"/>
    <w:rsid w:val="000F0720"/>
    <w:rsid w:val="000F08B6"/>
    <w:rsid w:val="000F601F"/>
    <w:rsid w:val="000F78FE"/>
    <w:rsid w:val="001006BC"/>
    <w:rsid w:val="00106B39"/>
    <w:rsid w:val="0011042B"/>
    <w:rsid w:val="00115F0C"/>
    <w:rsid w:val="001178E3"/>
    <w:rsid w:val="001207DB"/>
    <w:rsid w:val="00122053"/>
    <w:rsid w:val="00124D9D"/>
    <w:rsid w:val="00125776"/>
    <w:rsid w:val="00127B81"/>
    <w:rsid w:val="0013157E"/>
    <w:rsid w:val="00131BC3"/>
    <w:rsid w:val="00132D02"/>
    <w:rsid w:val="001354F6"/>
    <w:rsid w:val="00140398"/>
    <w:rsid w:val="00141777"/>
    <w:rsid w:val="00143595"/>
    <w:rsid w:val="00147DFC"/>
    <w:rsid w:val="00151387"/>
    <w:rsid w:val="00151B68"/>
    <w:rsid w:val="00153363"/>
    <w:rsid w:val="0016686B"/>
    <w:rsid w:val="00167DA8"/>
    <w:rsid w:val="00170A53"/>
    <w:rsid w:val="00170F33"/>
    <w:rsid w:val="00171177"/>
    <w:rsid w:val="00172B88"/>
    <w:rsid w:val="001774C9"/>
    <w:rsid w:val="001820AF"/>
    <w:rsid w:val="00184FC5"/>
    <w:rsid w:val="00194621"/>
    <w:rsid w:val="0019761A"/>
    <w:rsid w:val="00197E30"/>
    <w:rsid w:val="001A0E47"/>
    <w:rsid w:val="001A1629"/>
    <w:rsid w:val="001A1720"/>
    <w:rsid w:val="001A2DFE"/>
    <w:rsid w:val="001A412D"/>
    <w:rsid w:val="001A41A7"/>
    <w:rsid w:val="001B23ED"/>
    <w:rsid w:val="001B73A7"/>
    <w:rsid w:val="001C00CB"/>
    <w:rsid w:val="001C3DE0"/>
    <w:rsid w:val="001C7E1C"/>
    <w:rsid w:val="001D41A8"/>
    <w:rsid w:val="001D43FF"/>
    <w:rsid w:val="001D7A28"/>
    <w:rsid w:val="001E05CE"/>
    <w:rsid w:val="001E0B46"/>
    <w:rsid w:val="001E217D"/>
    <w:rsid w:val="001E5AB4"/>
    <w:rsid w:val="001F1427"/>
    <w:rsid w:val="001F3EED"/>
    <w:rsid w:val="001F455A"/>
    <w:rsid w:val="001F5A02"/>
    <w:rsid w:val="002018AF"/>
    <w:rsid w:val="00201C24"/>
    <w:rsid w:val="00203407"/>
    <w:rsid w:val="002039B3"/>
    <w:rsid w:val="002069A4"/>
    <w:rsid w:val="00207A12"/>
    <w:rsid w:val="00207E78"/>
    <w:rsid w:val="002103AA"/>
    <w:rsid w:val="002116BC"/>
    <w:rsid w:val="002120F6"/>
    <w:rsid w:val="0021236C"/>
    <w:rsid w:val="00215215"/>
    <w:rsid w:val="002279BD"/>
    <w:rsid w:val="00232873"/>
    <w:rsid w:val="002329CD"/>
    <w:rsid w:val="0023326C"/>
    <w:rsid w:val="002349C1"/>
    <w:rsid w:val="002353A4"/>
    <w:rsid w:val="00235B59"/>
    <w:rsid w:val="00242175"/>
    <w:rsid w:val="002460B7"/>
    <w:rsid w:val="002512E3"/>
    <w:rsid w:val="00251E83"/>
    <w:rsid w:val="00255B7B"/>
    <w:rsid w:val="00270074"/>
    <w:rsid w:val="00271E1C"/>
    <w:rsid w:val="002756DD"/>
    <w:rsid w:val="002764EE"/>
    <w:rsid w:val="00280532"/>
    <w:rsid w:val="00280648"/>
    <w:rsid w:val="002863CD"/>
    <w:rsid w:val="00290168"/>
    <w:rsid w:val="002929D3"/>
    <w:rsid w:val="00292E0F"/>
    <w:rsid w:val="00295D49"/>
    <w:rsid w:val="00297F50"/>
    <w:rsid w:val="002A0595"/>
    <w:rsid w:val="002A1B75"/>
    <w:rsid w:val="002A2795"/>
    <w:rsid w:val="002A3E04"/>
    <w:rsid w:val="002A7BA9"/>
    <w:rsid w:val="002B359C"/>
    <w:rsid w:val="002B5B04"/>
    <w:rsid w:val="002B6010"/>
    <w:rsid w:val="002C0E1F"/>
    <w:rsid w:val="002C3CA6"/>
    <w:rsid w:val="002C5099"/>
    <w:rsid w:val="002C6323"/>
    <w:rsid w:val="002C697D"/>
    <w:rsid w:val="002C7D8F"/>
    <w:rsid w:val="002D2607"/>
    <w:rsid w:val="002D2D8F"/>
    <w:rsid w:val="002D397F"/>
    <w:rsid w:val="002D3A6D"/>
    <w:rsid w:val="002D70EC"/>
    <w:rsid w:val="002D74D3"/>
    <w:rsid w:val="002E39E4"/>
    <w:rsid w:val="002E3C80"/>
    <w:rsid w:val="002F1A6E"/>
    <w:rsid w:val="002F3B39"/>
    <w:rsid w:val="002F5141"/>
    <w:rsid w:val="002F649E"/>
    <w:rsid w:val="002F69B0"/>
    <w:rsid w:val="00300432"/>
    <w:rsid w:val="00301DDE"/>
    <w:rsid w:val="00303125"/>
    <w:rsid w:val="003032F8"/>
    <w:rsid w:val="00305746"/>
    <w:rsid w:val="00305D64"/>
    <w:rsid w:val="0030664A"/>
    <w:rsid w:val="003101FE"/>
    <w:rsid w:val="003114F5"/>
    <w:rsid w:val="00311899"/>
    <w:rsid w:val="00313016"/>
    <w:rsid w:val="00314E3D"/>
    <w:rsid w:val="003171FE"/>
    <w:rsid w:val="00317950"/>
    <w:rsid w:val="00317F52"/>
    <w:rsid w:val="003204A7"/>
    <w:rsid w:val="00321B78"/>
    <w:rsid w:val="00323B78"/>
    <w:rsid w:val="00326F85"/>
    <w:rsid w:val="003277A4"/>
    <w:rsid w:val="0033253A"/>
    <w:rsid w:val="0033464F"/>
    <w:rsid w:val="00335D78"/>
    <w:rsid w:val="00337C73"/>
    <w:rsid w:val="00337E8F"/>
    <w:rsid w:val="00340BE6"/>
    <w:rsid w:val="0034245E"/>
    <w:rsid w:val="003454DC"/>
    <w:rsid w:val="00345F19"/>
    <w:rsid w:val="00346009"/>
    <w:rsid w:val="0034752C"/>
    <w:rsid w:val="00350F96"/>
    <w:rsid w:val="0035127C"/>
    <w:rsid w:val="00351AB6"/>
    <w:rsid w:val="00351B99"/>
    <w:rsid w:val="00360613"/>
    <w:rsid w:val="003613A0"/>
    <w:rsid w:val="00361EF1"/>
    <w:rsid w:val="00364177"/>
    <w:rsid w:val="00365484"/>
    <w:rsid w:val="00365F51"/>
    <w:rsid w:val="003677A0"/>
    <w:rsid w:val="003754A0"/>
    <w:rsid w:val="00381989"/>
    <w:rsid w:val="00381B75"/>
    <w:rsid w:val="0038235B"/>
    <w:rsid w:val="00382F10"/>
    <w:rsid w:val="003832B8"/>
    <w:rsid w:val="003848D6"/>
    <w:rsid w:val="00387892"/>
    <w:rsid w:val="0039032E"/>
    <w:rsid w:val="00393AC0"/>
    <w:rsid w:val="00397C0D"/>
    <w:rsid w:val="003A04F1"/>
    <w:rsid w:val="003A43B0"/>
    <w:rsid w:val="003A59F5"/>
    <w:rsid w:val="003A632D"/>
    <w:rsid w:val="003A7716"/>
    <w:rsid w:val="003B0308"/>
    <w:rsid w:val="003B6892"/>
    <w:rsid w:val="003C16F6"/>
    <w:rsid w:val="003C2460"/>
    <w:rsid w:val="003C2A43"/>
    <w:rsid w:val="003C3D28"/>
    <w:rsid w:val="003D0270"/>
    <w:rsid w:val="003D552E"/>
    <w:rsid w:val="003D6570"/>
    <w:rsid w:val="003D6E98"/>
    <w:rsid w:val="003E4BA3"/>
    <w:rsid w:val="003E5EB6"/>
    <w:rsid w:val="003E6987"/>
    <w:rsid w:val="003E7A5A"/>
    <w:rsid w:val="003F15DC"/>
    <w:rsid w:val="003F19DF"/>
    <w:rsid w:val="003F3895"/>
    <w:rsid w:val="003F694D"/>
    <w:rsid w:val="0040282B"/>
    <w:rsid w:val="00404354"/>
    <w:rsid w:val="0040464E"/>
    <w:rsid w:val="004053C9"/>
    <w:rsid w:val="004059E4"/>
    <w:rsid w:val="00417224"/>
    <w:rsid w:val="0041732E"/>
    <w:rsid w:val="00424248"/>
    <w:rsid w:val="00426D3B"/>
    <w:rsid w:val="00430667"/>
    <w:rsid w:val="00436E88"/>
    <w:rsid w:val="0044087B"/>
    <w:rsid w:val="004412E3"/>
    <w:rsid w:val="00444BC0"/>
    <w:rsid w:val="00446869"/>
    <w:rsid w:val="00446D5A"/>
    <w:rsid w:val="0045058E"/>
    <w:rsid w:val="0045407D"/>
    <w:rsid w:val="004559F0"/>
    <w:rsid w:val="00457093"/>
    <w:rsid w:val="00457701"/>
    <w:rsid w:val="004624B6"/>
    <w:rsid w:val="004641E4"/>
    <w:rsid w:val="00464D90"/>
    <w:rsid w:val="00474055"/>
    <w:rsid w:val="0047532C"/>
    <w:rsid w:val="004756FF"/>
    <w:rsid w:val="004801FA"/>
    <w:rsid w:val="004941F7"/>
    <w:rsid w:val="004942D0"/>
    <w:rsid w:val="0049533C"/>
    <w:rsid w:val="004A1C4A"/>
    <w:rsid w:val="004A4B9A"/>
    <w:rsid w:val="004A5C21"/>
    <w:rsid w:val="004B14CB"/>
    <w:rsid w:val="004B4764"/>
    <w:rsid w:val="004B5A93"/>
    <w:rsid w:val="004B601A"/>
    <w:rsid w:val="004C0CAD"/>
    <w:rsid w:val="004C5455"/>
    <w:rsid w:val="004C6EDF"/>
    <w:rsid w:val="004D0C9E"/>
    <w:rsid w:val="004D3FA9"/>
    <w:rsid w:val="004D48FB"/>
    <w:rsid w:val="004D7C13"/>
    <w:rsid w:val="004E0CC6"/>
    <w:rsid w:val="004E2A52"/>
    <w:rsid w:val="004E4532"/>
    <w:rsid w:val="004E4D85"/>
    <w:rsid w:val="004E519F"/>
    <w:rsid w:val="004E65A4"/>
    <w:rsid w:val="004F2F10"/>
    <w:rsid w:val="004F50C0"/>
    <w:rsid w:val="004F7BFC"/>
    <w:rsid w:val="0050359B"/>
    <w:rsid w:val="0050535A"/>
    <w:rsid w:val="00505A1F"/>
    <w:rsid w:val="005102AE"/>
    <w:rsid w:val="005120D5"/>
    <w:rsid w:val="00517CFF"/>
    <w:rsid w:val="00520DA3"/>
    <w:rsid w:val="00522763"/>
    <w:rsid w:val="00524674"/>
    <w:rsid w:val="00524F65"/>
    <w:rsid w:val="00526E2A"/>
    <w:rsid w:val="005308FC"/>
    <w:rsid w:val="00530AF1"/>
    <w:rsid w:val="0053146B"/>
    <w:rsid w:val="00534549"/>
    <w:rsid w:val="0053500E"/>
    <w:rsid w:val="00535B29"/>
    <w:rsid w:val="00536070"/>
    <w:rsid w:val="00541716"/>
    <w:rsid w:val="00552135"/>
    <w:rsid w:val="00553346"/>
    <w:rsid w:val="00553521"/>
    <w:rsid w:val="005609CF"/>
    <w:rsid w:val="005621C9"/>
    <w:rsid w:val="0056236F"/>
    <w:rsid w:val="005627C1"/>
    <w:rsid w:val="00563355"/>
    <w:rsid w:val="005635C4"/>
    <w:rsid w:val="0056360F"/>
    <w:rsid w:val="00570257"/>
    <w:rsid w:val="00570400"/>
    <w:rsid w:val="005758E9"/>
    <w:rsid w:val="005802A4"/>
    <w:rsid w:val="00581F03"/>
    <w:rsid w:val="00582855"/>
    <w:rsid w:val="005852C0"/>
    <w:rsid w:val="0058727B"/>
    <w:rsid w:val="005922DD"/>
    <w:rsid w:val="00593EAF"/>
    <w:rsid w:val="005940DB"/>
    <w:rsid w:val="00594E6E"/>
    <w:rsid w:val="00596207"/>
    <w:rsid w:val="0059736B"/>
    <w:rsid w:val="0059753A"/>
    <w:rsid w:val="005B00B1"/>
    <w:rsid w:val="005B2374"/>
    <w:rsid w:val="005B7D1D"/>
    <w:rsid w:val="005C0BD4"/>
    <w:rsid w:val="005C20E6"/>
    <w:rsid w:val="005C2D93"/>
    <w:rsid w:val="005C391E"/>
    <w:rsid w:val="005C7182"/>
    <w:rsid w:val="005D48BA"/>
    <w:rsid w:val="005D57C9"/>
    <w:rsid w:val="005E1869"/>
    <w:rsid w:val="005E1B8E"/>
    <w:rsid w:val="005E43B1"/>
    <w:rsid w:val="005E64CE"/>
    <w:rsid w:val="005E6BEE"/>
    <w:rsid w:val="005E7232"/>
    <w:rsid w:val="00601626"/>
    <w:rsid w:val="00602412"/>
    <w:rsid w:val="00607BAC"/>
    <w:rsid w:val="00610186"/>
    <w:rsid w:val="006106C3"/>
    <w:rsid w:val="006125F9"/>
    <w:rsid w:val="006133F7"/>
    <w:rsid w:val="00614108"/>
    <w:rsid w:val="00614631"/>
    <w:rsid w:val="00614EEA"/>
    <w:rsid w:val="0061583C"/>
    <w:rsid w:val="00617469"/>
    <w:rsid w:val="0062004D"/>
    <w:rsid w:val="0062702C"/>
    <w:rsid w:val="006304A0"/>
    <w:rsid w:val="00632EDD"/>
    <w:rsid w:val="00633B81"/>
    <w:rsid w:val="00635F95"/>
    <w:rsid w:val="00637D67"/>
    <w:rsid w:val="00641013"/>
    <w:rsid w:val="0064153D"/>
    <w:rsid w:val="00642562"/>
    <w:rsid w:val="006438DA"/>
    <w:rsid w:val="006477D3"/>
    <w:rsid w:val="00650CC2"/>
    <w:rsid w:val="00652ED0"/>
    <w:rsid w:val="006531EF"/>
    <w:rsid w:val="0065679C"/>
    <w:rsid w:val="006638AA"/>
    <w:rsid w:val="00664378"/>
    <w:rsid w:val="00664C71"/>
    <w:rsid w:val="00665005"/>
    <w:rsid w:val="00666970"/>
    <w:rsid w:val="006715E3"/>
    <w:rsid w:val="0067293D"/>
    <w:rsid w:val="00672FA1"/>
    <w:rsid w:val="00673DD6"/>
    <w:rsid w:val="00674B66"/>
    <w:rsid w:val="00680F7D"/>
    <w:rsid w:val="00684710"/>
    <w:rsid w:val="00687D31"/>
    <w:rsid w:val="00690FC3"/>
    <w:rsid w:val="00695CF5"/>
    <w:rsid w:val="00697B23"/>
    <w:rsid w:val="006A1262"/>
    <w:rsid w:val="006A28C3"/>
    <w:rsid w:val="006A2EE8"/>
    <w:rsid w:val="006A412E"/>
    <w:rsid w:val="006B1159"/>
    <w:rsid w:val="006B22B9"/>
    <w:rsid w:val="006B28B1"/>
    <w:rsid w:val="006B2D9C"/>
    <w:rsid w:val="006B3765"/>
    <w:rsid w:val="006B3FF9"/>
    <w:rsid w:val="006B78FC"/>
    <w:rsid w:val="006C01FF"/>
    <w:rsid w:val="006C08AE"/>
    <w:rsid w:val="006C6215"/>
    <w:rsid w:val="006D0130"/>
    <w:rsid w:val="006D0CBD"/>
    <w:rsid w:val="006D3D30"/>
    <w:rsid w:val="006D4AEB"/>
    <w:rsid w:val="006D710C"/>
    <w:rsid w:val="006E05F7"/>
    <w:rsid w:val="006E1223"/>
    <w:rsid w:val="006E350D"/>
    <w:rsid w:val="006E7806"/>
    <w:rsid w:val="006F077A"/>
    <w:rsid w:val="006F0AB0"/>
    <w:rsid w:val="006F2DB5"/>
    <w:rsid w:val="006F4C04"/>
    <w:rsid w:val="00706FB5"/>
    <w:rsid w:val="00710FD1"/>
    <w:rsid w:val="007117C2"/>
    <w:rsid w:val="00714949"/>
    <w:rsid w:val="00714A36"/>
    <w:rsid w:val="00716738"/>
    <w:rsid w:val="00721668"/>
    <w:rsid w:val="007265B9"/>
    <w:rsid w:val="0072754D"/>
    <w:rsid w:val="00727AFF"/>
    <w:rsid w:val="00730E39"/>
    <w:rsid w:val="00732617"/>
    <w:rsid w:val="00732E50"/>
    <w:rsid w:val="0073412B"/>
    <w:rsid w:val="007355B1"/>
    <w:rsid w:val="00735DB7"/>
    <w:rsid w:val="007406D1"/>
    <w:rsid w:val="00740C33"/>
    <w:rsid w:val="00743354"/>
    <w:rsid w:val="0075061E"/>
    <w:rsid w:val="00750645"/>
    <w:rsid w:val="00752093"/>
    <w:rsid w:val="00757555"/>
    <w:rsid w:val="00761DD2"/>
    <w:rsid w:val="00761F5F"/>
    <w:rsid w:val="00763D38"/>
    <w:rsid w:val="00764060"/>
    <w:rsid w:val="007701D1"/>
    <w:rsid w:val="007716D9"/>
    <w:rsid w:val="00771EAB"/>
    <w:rsid w:val="0077608C"/>
    <w:rsid w:val="007772D3"/>
    <w:rsid w:val="00780FDD"/>
    <w:rsid w:val="00782CBC"/>
    <w:rsid w:val="0078540A"/>
    <w:rsid w:val="00787511"/>
    <w:rsid w:val="00790628"/>
    <w:rsid w:val="00790B74"/>
    <w:rsid w:val="00790B87"/>
    <w:rsid w:val="007957CA"/>
    <w:rsid w:val="0079687A"/>
    <w:rsid w:val="00797BB9"/>
    <w:rsid w:val="007A052C"/>
    <w:rsid w:val="007A2888"/>
    <w:rsid w:val="007A29E8"/>
    <w:rsid w:val="007A2FE4"/>
    <w:rsid w:val="007A3475"/>
    <w:rsid w:val="007A4900"/>
    <w:rsid w:val="007B09CF"/>
    <w:rsid w:val="007B1B75"/>
    <w:rsid w:val="007B434A"/>
    <w:rsid w:val="007C13D7"/>
    <w:rsid w:val="007C1ACD"/>
    <w:rsid w:val="007C728F"/>
    <w:rsid w:val="007C7EF3"/>
    <w:rsid w:val="007D499C"/>
    <w:rsid w:val="007D737B"/>
    <w:rsid w:val="007E0166"/>
    <w:rsid w:val="007E0DC7"/>
    <w:rsid w:val="007F1137"/>
    <w:rsid w:val="007F57CF"/>
    <w:rsid w:val="00801D8C"/>
    <w:rsid w:val="008032E9"/>
    <w:rsid w:val="008042CA"/>
    <w:rsid w:val="00805E47"/>
    <w:rsid w:val="00807318"/>
    <w:rsid w:val="0081257C"/>
    <w:rsid w:val="00812E93"/>
    <w:rsid w:val="0081401E"/>
    <w:rsid w:val="0081480B"/>
    <w:rsid w:val="0081676B"/>
    <w:rsid w:val="00816FE5"/>
    <w:rsid w:val="00822422"/>
    <w:rsid w:val="008247D1"/>
    <w:rsid w:val="00824E0C"/>
    <w:rsid w:val="00826F93"/>
    <w:rsid w:val="00830147"/>
    <w:rsid w:val="00834389"/>
    <w:rsid w:val="00841795"/>
    <w:rsid w:val="0084520C"/>
    <w:rsid w:val="0084694D"/>
    <w:rsid w:val="0085458E"/>
    <w:rsid w:val="00856000"/>
    <w:rsid w:val="00857AF4"/>
    <w:rsid w:val="00860A98"/>
    <w:rsid w:val="00862BE6"/>
    <w:rsid w:val="00870EA1"/>
    <w:rsid w:val="0087191C"/>
    <w:rsid w:val="00874F97"/>
    <w:rsid w:val="008771BF"/>
    <w:rsid w:val="008838C8"/>
    <w:rsid w:val="00886D63"/>
    <w:rsid w:val="00887170"/>
    <w:rsid w:val="00890A83"/>
    <w:rsid w:val="00891347"/>
    <w:rsid w:val="00893E3C"/>
    <w:rsid w:val="008953CD"/>
    <w:rsid w:val="00896BF3"/>
    <w:rsid w:val="00897A7B"/>
    <w:rsid w:val="008A4DED"/>
    <w:rsid w:val="008A6098"/>
    <w:rsid w:val="008B246C"/>
    <w:rsid w:val="008B3D5E"/>
    <w:rsid w:val="008B541E"/>
    <w:rsid w:val="008B5C61"/>
    <w:rsid w:val="008B686B"/>
    <w:rsid w:val="008C016E"/>
    <w:rsid w:val="008C3B0C"/>
    <w:rsid w:val="008C6B04"/>
    <w:rsid w:val="008D1430"/>
    <w:rsid w:val="008D27E0"/>
    <w:rsid w:val="008D2859"/>
    <w:rsid w:val="008E0C44"/>
    <w:rsid w:val="008E4DD6"/>
    <w:rsid w:val="008E751A"/>
    <w:rsid w:val="008F2A42"/>
    <w:rsid w:val="008F7B1B"/>
    <w:rsid w:val="00905249"/>
    <w:rsid w:val="00905800"/>
    <w:rsid w:val="00911129"/>
    <w:rsid w:val="00917707"/>
    <w:rsid w:val="00920403"/>
    <w:rsid w:val="0092132C"/>
    <w:rsid w:val="00922392"/>
    <w:rsid w:val="0092606B"/>
    <w:rsid w:val="009316A0"/>
    <w:rsid w:val="00931D4F"/>
    <w:rsid w:val="009336BD"/>
    <w:rsid w:val="00933C7A"/>
    <w:rsid w:val="00933DD6"/>
    <w:rsid w:val="009371F2"/>
    <w:rsid w:val="00937CCF"/>
    <w:rsid w:val="00937E69"/>
    <w:rsid w:val="00940A68"/>
    <w:rsid w:val="00940AAE"/>
    <w:rsid w:val="00941852"/>
    <w:rsid w:val="00943CFF"/>
    <w:rsid w:val="00944D7B"/>
    <w:rsid w:val="00945DFA"/>
    <w:rsid w:val="0094615C"/>
    <w:rsid w:val="0094647D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015E"/>
    <w:rsid w:val="00985B8C"/>
    <w:rsid w:val="00993070"/>
    <w:rsid w:val="00994A1B"/>
    <w:rsid w:val="00996DD6"/>
    <w:rsid w:val="00997FC4"/>
    <w:rsid w:val="009A0AC8"/>
    <w:rsid w:val="009A0EC6"/>
    <w:rsid w:val="009B16A0"/>
    <w:rsid w:val="009B2DA6"/>
    <w:rsid w:val="009B33A5"/>
    <w:rsid w:val="009B6432"/>
    <w:rsid w:val="009C27BA"/>
    <w:rsid w:val="009C5D62"/>
    <w:rsid w:val="009E241F"/>
    <w:rsid w:val="009E3581"/>
    <w:rsid w:val="009F0113"/>
    <w:rsid w:val="009F03E7"/>
    <w:rsid w:val="009F2767"/>
    <w:rsid w:val="009F52AF"/>
    <w:rsid w:val="00A01B0C"/>
    <w:rsid w:val="00A07F34"/>
    <w:rsid w:val="00A11B69"/>
    <w:rsid w:val="00A11F51"/>
    <w:rsid w:val="00A13AC0"/>
    <w:rsid w:val="00A13DC7"/>
    <w:rsid w:val="00A165E6"/>
    <w:rsid w:val="00A212B4"/>
    <w:rsid w:val="00A21A2A"/>
    <w:rsid w:val="00A21F68"/>
    <w:rsid w:val="00A2232C"/>
    <w:rsid w:val="00A22891"/>
    <w:rsid w:val="00A2296F"/>
    <w:rsid w:val="00A23472"/>
    <w:rsid w:val="00A256DB"/>
    <w:rsid w:val="00A2732E"/>
    <w:rsid w:val="00A30DBB"/>
    <w:rsid w:val="00A32093"/>
    <w:rsid w:val="00A32633"/>
    <w:rsid w:val="00A34B90"/>
    <w:rsid w:val="00A3582F"/>
    <w:rsid w:val="00A37339"/>
    <w:rsid w:val="00A37598"/>
    <w:rsid w:val="00A37D36"/>
    <w:rsid w:val="00A40B65"/>
    <w:rsid w:val="00A44A9F"/>
    <w:rsid w:val="00A4556E"/>
    <w:rsid w:val="00A530F8"/>
    <w:rsid w:val="00A53464"/>
    <w:rsid w:val="00A55DDC"/>
    <w:rsid w:val="00A63206"/>
    <w:rsid w:val="00A63EB4"/>
    <w:rsid w:val="00A6490B"/>
    <w:rsid w:val="00A65753"/>
    <w:rsid w:val="00A67E69"/>
    <w:rsid w:val="00A759A5"/>
    <w:rsid w:val="00A76067"/>
    <w:rsid w:val="00A777B8"/>
    <w:rsid w:val="00A811D5"/>
    <w:rsid w:val="00A81B55"/>
    <w:rsid w:val="00A82382"/>
    <w:rsid w:val="00A8297B"/>
    <w:rsid w:val="00A854DB"/>
    <w:rsid w:val="00A93975"/>
    <w:rsid w:val="00A948B8"/>
    <w:rsid w:val="00A961E1"/>
    <w:rsid w:val="00AA02BE"/>
    <w:rsid w:val="00AA7FDB"/>
    <w:rsid w:val="00AB1BD5"/>
    <w:rsid w:val="00AB2AFE"/>
    <w:rsid w:val="00AB460C"/>
    <w:rsid w:val="00AB4DF6"/>
    <w:rsid w:val="00AB5C3D"/>
    <w:rsid w:val="00AC1CE0"/>
    <w:rsid w:val="00AD001A"/>
    <w:rsid w:val="00AD2880"/>
    <w:rsid w:val="00AD5B2B"/>
    <w:rsid w:val="00AE0AE1"/>
    <w:rsid w:val="00AE15A3"/>
    <w:rsid w:val="00AE163B"/>
    <w:rsid w:val="00AE1EF1"/>
    <w:rsid w:val="00AE4AD5"/>
    <w:rsid w:val="00AF0F10"/>
    <w:rsid w:val="00AF1384"/>
    <w:rsid w:val="00AF1930"/>
    <w:rsid w:val="00AF2422"/>
    <w:rsid w:val="00AF4E3C"/>
    <w:rsid w:val="00AF69BE"/>
    <w:rsid w:val="00AF70F7"/>
    <w:rsid w:val="00AF7C21"/>
    <w:rsid w:val="00B02EB8"/>
    <w:rsid w:val="00B04755"/>
    <w:rsid w:val="00B11306"/>
    <w:rsid w:val="00B11EC0"/>
    <w:rsid w:val="00B12B0B"/>
    <w:rsid w:val="00B1634E"/>
    <w:rsid w:val="00B22164"/>
    <w:rsid w:val="00B23D46"/>
    <w:rsid w:val="00B24529"/>
    <w:rsid w:val="00B2593B"/>
    <w:rsid w:val="00B27613"/>
    <w:rsid w:val="00B308D8"/>
    <w:rsid w:val="00B31360"/>
    <w:rsid w:val="00B3290D"/>
    <w:rsid w:val="00B3423E"/>
    <w:rsid w:val="00B361D1"/>
    <w:rsid w:val="00B4334B"/>
    <w:rsid w:val="00B446BB"/>
    <w:rsid w:val="00B50DA4"/>
    <w:rsid w:val="00B53083"/>
    <w:rsid w:val="00B57FDF"/>
    <w:rsid w:val="00B612FA"/>
    <w:rsid w:val="00B62859"/>
    <w:rsid w:val="00B632B1"/>
    <w:rsid w:val="00B63FA9"/>
    <w:rsid w:val="00B664A5"/>
    <w:rsid w:val="00B70B62"/>
    <w:rsid w:val="00B74B76"/>
    <w:rsid w:val="00B779C7"/>
    <w:rsid w:val="00B80BFA"/>
    <w:rsid w:val="00B871A3"/>
    <w:rsid w:val="00B92DDF"/>
    <w:rsid w:val="00B93575"/>
    <w:rsid w:val="00B94847"/>
    <w:rsid w:val="00B94A31"/>
    <w:rsid w:val="00B94F74"/>
    <w:rsid w:val="00B95402"/>
    <w:rsid w:val="00B96F76"/>
    <w:rsid w:val="00B97E5D"/>
    <w:rsid w:val="00BA0A57"/>
    <w:rsid w:val="00BA0B6B"/>
    <w:rsid w:val="00BA19AD"/>
    <w:rsid w:val="00BA3600"/>
    <w:rsid w:val="00BA382F"/>
    <w:rsid w:val="00BB16B0"/>
    <w:rsid w:val="00BB237D"/>
    <w:rsid w:val="00BB6091"/>
    <w:rsid w:val="00BC2C81"/>
    <w:rsid w:val="00BC440E"/>
    <w:rsid w:val="00BC57B7"/>
    <w:rsid w:val="00BC7AD2"/>
    <w:rsid w:val="00BD1189"/>
    <w:rsid w:val="00BD11D5"/>
    <w:rsid w:val="00BD1486"/>
    <w:rsid w:val="00BD4DCE"/>
    <w:rsid w:val="00BD5DFB"/>
    <w:rsid w:val="00BE10F7"/>
    <w:rsid w:val="00BE2353"/>
    <w:rsid w:val="00BE23A4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10DB0"/>
    <w:rsid w:val="00C117E9"/>
    <w:rsid w:val="00C12519"/>
    <w:rsid w:val="00C1339B"/>
    <w:rsid w:val="00C155AE"/>
    <w:rsid w:val="00C221C2"/>
    <w:rsid w:val="00C24596"/>
    <w:rsid w:val="00C26C16"/>
    <w:rsid w:val="00C27848"/>
    <w:rsid w:val="00C311E1"/>
    <w:rsid w:val="00C31835"/>
    <w:rsid w:val="00C322AB"/>
    <w:rsid w:val="00C344CC"/>
    <w:rsid w:val="00C35833"/>
    <w:rsid w:val="00C36B0F"/>
    <w:rsid w:val="00C43DDC"/>
    <w:rsid w:val="00C45A55"/>
    <w:rsid w:val="00C4644C"/>
    <w:rsid w:val="00C47F51"/>
    <w:rsid w:val="00C50B6A"/>
    <w:rsid w:val="00C51029"/>
    <w:rsid w:val="00C511EA"/>
    <w:rsid w:val="00C5514F"/>
    <w:rsid w:val="00C60DE3"/>
    <w:rsid w:val="00C61CC9"/>
    <w:rsid w:val="00C63E65"/>
    <w:rsid w:val="00C652DD"/>
    <w:rsid w:val="00C6537D"/>
    <w:rsid w:val="00C67A5C"/>
    <w:rsid w:val="00C67D77"/>
    <w:rsid w:val="00C73609"/>
    <w:rsid w:val="00C7490D"/>
    <w:rsid w:val="00C76EFA"/>
    <w:rsid w:val="00C80EE3"/>
    <w:rsid w:val="00C8579B"/>
    <w:rsid w:val="00C905AB"/>
    <w:rsid w:val="00C910B9"/>
    <w:rsid w:val="00C93010"/>
    <w:rsid w:val="00C935FF"/>
    <w:rsid w:val="00C940AB"/>
    <w:rsid w:val="00CA20E3"/>
    <w:rsid w:val="00CA2687"/>
    <w:rsid w:val="00CA5814"/>
    <w:rsid w:val="00CB09D7"/>
    <w:rsid w:val="00CB1DF7"/>
    <w:rsid w:val="00CB2883"/>
    <w:rsid w:val="00CB29FF"/>
    <w:rsid w:val="00CB2EC4"/>
    <w:rsid w:val="00CC0FCA"/>
    <w:rsid w:val="00CC404D"/>
    <w:rsid w:val="00CC52A9"/>
    <w:rsid w:val="00CC56D8"/>
    <w:rsid w:val="00CC5792"/>
    <w:rsid w:val="00CC5C87"/>
    <w:rsid w:val="00CC67CE"/>
    <w:rsid w:val="00CD22AB"/>
    <w:rsid w:val="00CD26B0"/>
    <w:rsid w:val="00CD2958"/>
    <w:rsid w:val="00CD47FC"/>
    <w:rsid w:val="00CD51B1"/>
    <w:rsid w:val="00CD5357"/>
    <w:rsid w:val="00CD557E"/>
    <w:rsid w:val="00CD6333"/>
    <w:rsid w:val="00CD6FB2"/>
    <w:rsid w:val="00CE089C"/>
    <w:rsid w:val="00CE16CD"/>
    <w:rsid w:val="00CE217D"/>
    <w:rsid w:val="00CE4E63"/>
    <w:rsid w:val="00CE6FF2"/>
    <w:rsid w:val="00CF2112"/>
    <w:rsid w:val="00CF317C"/>
    <w:rsid w:val="00CF517A"/>
    <w:rsid w:val="00CF5C59"/>
    <w:rsid w:val="00D037B2"/>
    <w:rsid w:val="00D11337"/>
    <w:rsid w:val="00D127C6"/>
    <w:rsid w:val="00D12FF3"/>
    <w:rsid w:val="00D1306F"/>
    <w:rsid w:val="00D16E8A"/>
    <w:rsid w:val="00D17F85"/>
    <w:rsid w:val="00D21735"/>
    <w:rsid w:val="00D21A33"/>
    <w:rsid w:val="00D25950"/>
    <w:rsid w:val="00D260B8"/>
    <w:rsid w:val="00D2753F"/>
    <w:rsid w:val="00D30651"/>
    <w:rsid w:val="00D32868"/>
    <w:rsid w:val="00D33FA2"/>
    <w:rsid w:val="00D35DFC"/>
    <w:rsid w:val="00D4465D"/>
    <w:rsid w:val="00D46F84"/>
    <w:rsid w:val="00D5289D"/>
    <w:rsid w:val="00D552D4"/>
    <w:rsid w:val="00D62FDA"/>
    <w:rsid w:val="00D631F2"/>
    <w:rsid w:val="00D6750D"/>
    <w:rsid w:val="00D703A8"/>
    <w:rsid w:val="00D7054F"/>
    <w:rsid w:val="00D71401"/>
    <w:rsid w:val="00D7154D"/>
    <w:rsid w:val="00D743AC"/>
    <w:rsid w:val="00D746F4"/>
    <w:rsid w:val="00D7581F"/>
    <w:rsid w:val="00D7705D"/>
    <w:rsid w:val="00D7711F"/>
    <w:rsid w:val="00D80731"/>
    <w:rsid w:val="00D8287F"/>
    <w:rsid w:val="00D8310D"/>
    <w:rsid w:val="00D836F9"/>
    <w:rsid w:val="00D847D7"/>
    <w:rsid w:val="00D84A28"/>
    <w:rsid w:val="00D87F2B"/>
    <w:rsid w:val="00D90B99"/>
    <w:rsid w:val="00D93628"/>
    <w:rsid w:val="00D95550"/>
    <w:rsid w:val="00D95618"/>
    <w:rsid w:val="00DA034A"/>
    <w:rsid w:val="00DA2645"/>
    <w:rsid w:val="00DA2862"/>
    <w:rsid w:val="00DA3871"/>
    <w:rsid w:val="00DA6D10"/>
    <w:rsid w:val="00DA6E7B"/>
    <w:rsid w:val="00DA7CA2"/>
    <w:rsid w:val="00DB1F0C"/>
    <w:rsid w:val="00DB23FA"/>
    <w:rsid w:val="00DB2840"/>
    <w:rsid w:val="00DB3AF7"/>
    <w:rsid w:val="00DB4769"/>
    <w:rsid w:val="00DB4958"/>
    <w:rsid w:val="00DB71AB"/>
    <w:rsid w:val="00DC03DE"/>
    <w:rsid w:val="00DC6B8C"/>
    <w:rsid w:val="00DD274D"/>
    <w:rsid w:val="00DD28FF"/>
    <w:rsid w:val="00DD430C"/>
    <w:rsid w:val="00DD4392"/>
    <w:rsid w:val="00DD75D4"/>
    <w:rsid w:val="00DD77F7"/>
    <w:rsid w:val="00DE5AE0"/>
    <w:rsid w:val="00DE5B54"/>
    <w:rsid w:val="00DE69F2"/>
    <w:rsid w:val="00DF1D0E"/>
    <w:rsid w:val="00DF62FE"/>
    <w:rsid w:val="00E054FF"/>
    <w:rsid w:val="00E07B04"/>
    <w:rsid w:val="00E10905"/>
    <w:rsid w:val="00E1130A"/>
    <w:rsid w:val="00E14F61"/>
    <w:rsid w:val="00E15D6C"/>
    <w:rsid w:val="00E16EB9"/>
    <w:rsid w:val="00E20905"/>
    <w:rsid w:val="00E21CE6"/>
    <w:rsid w:val="00E26035"/>
    <w:rsid w:val="00E26545"/>
    <w:rsid w:val="00E26DC2"/>
    <w:rsid w:val="00E273CD"/>
    <w:rsid w:val="00E303C6"/>
    <w:rsid w:val="00E32473"/>
    <w:rsid w:val="00E331E1"/>
    <w:rsid w:val="00E34D09"/>
    <w:rsid w:val="00E3762E"/>
    <w:rsid w:val="00E379D3"/>
    <w:rsid w:val="00E44D26"/>
    <w:rsid w:val="00E46203"/>
    <w:rsid w:val="00E51FB4"/>
    <w:rsid w:val="00E5344D"/>
    <w:rsid w:val="00E541BE"/>
    <w:rsid w:val="00E55B5D"/>
    <w:rsid w:val="00E606F9"/>
    <w:rsid w:val="00E63072"/>
    <w:rsid w:val="00E6444A"/>
    <w:rsid w:val="00E64C69"/>
    <w:rsid w:val="00E64EBA"/>
    <w:rsid w:val="00E65BC6"/>
    <w:rsid w:val="00E6629A"/>
    <w:rsid w:val="00E6731F"/>
    <w:rsid w:val="00E70C02"/>
    <w:rsid w:val="00E7194C"/>
    <w:rsid w:val="00E7471C"/>
    <w:rsid w:val="00E765A2"/>
    <w:rsid w:val="00E7722C"/>
    <w:rsid w:val="00E80CC7"/>
    <w:rsid w:val="00E86ACE"/>
    <w:rsid w:val="00E90209"/>
    <w:rsid w:val="00E920EB"/>
    <w:rsid w:val="00E9263E"/>
    <w:rsid w:val="00E932F0"/>
    <w:rsid w:val="00E9416D"/>
    <w:rsid w:val="00E961E2"/>
    <w:rsid w:val="00E96303"/>
    <w:rsid w:val="00EA0202"/>
    <w:rsid w:val="00EA229E"/>
    <w:rsid w:val="00EA37CD"/>
    <w:rsid w:val="00EA567E"/>
    <w:rsid w:val="00EA5EEB"/>
    <w:rsid w:val="00EB0120"/>
    <w:rsid w:val="00EC0854"/>
    <w:rsid w:val="00EC1B28"/>
    <w:rsid w:val="00EC5970"/>
    <w:rsid w:val="00EC7C67"/>
    <w:rsid w:val="00ED0D81"/>
    <w:rsid w:val="00ED1E7C"/>
    <w:rsid w:val="00ED2F70"/>
    <w:rsid w:val="00ED4A14"/>
    <w:rsid w:val="00ED5A85"/>
    <w:rsid w:val="00EE02B4"/>
    <w:rsid w:val="00EE0B8F"/>
    <w:rsid w:val="00EE217E"/>
    <w:rsid w:val="00EE49F2"/>
    <w:rsid w:val="00EE538A"/>
    <w:rsid w:val="00EE54E8"/>
    <w:rsid w:val="00EF00E7"/>
    <w:rsid w:val="00EF1178"/>
    <w:rsid w:val="00EF124B"/>
    <w:rsid w:val="00EF194C"/>
    <w:rsid w:val="00EF1D8B"/>
    <w:rsid w:val="00EF408D"/>
    <w:rsid w:val="00EF56FC"/>
    <w:rsid w:val="00EF58BC"/>
    <w:rsid w:val="00EF67C8"/>
    <w:rsid w:val="00F02166"/>
    <w:rsid w:val="00F02AA2"/>
    <w:rsid w:val="00F04709"/>
    <w:rsid w:val="00F060E7"/>
    <w:rsid w:val="00F06998"/>
    <w:rsid w:val="00F075E7"/>
    <w:rsid w:val="00F10E0F"/>
    <w:rsid w:val="00F12D2D"/>
    <w:rsid w:val="00F13C0D"/>
    <w:rsid w:val="00F15ACC"/>
    <w:rsid w:val="00F206D6"/>
    <w:rsid w:val="00F20DD7"/>
    <w:rsid w:val="00F216F0"/>
    <w:rsid w:val="00F21B37"/>
    <w:rsid w:val="00F278BE"/>
    <w:rsid w:val="00F35167"/>
    <w:rsid w:val="00F35F60"/>
    <w:rsid w:val="00F40D04"/>
    <w:rsid w:val="00F4187E"/>
    <w:rsid w:val="00F42D66"/>
    <w:rsid w:val="00F45493"/>
    <w:rsid w:val="00F47CAD"/>
    <w:rsid w:val="00F47FE8"/>
    <w:rsid w:val="00F51CC2"/>
    <w:rsid w:val="00F5261D"/>
    <w:rsid w:val="00F543FF"/>
    <w:rsid w:val="00F57041"/>
    <w:rsid w:val="00F573EE"/>
    <w:rsid w:val="00F60274"/>
    <w:rsid w:val="00F61E52"/>
    <w:rsid w:val="00F63C01"/>
    <w:rsid w:val="00F63D36"/>
    <w:rsid w:val="00F7003C"/>
    <w:rsid w:val="00F70F27"/>
    <w:rsid w:val="00F7392A"/>
    <w:rsid w:val="00F73F53"/>
    <w:rsid w:val="00F854F5"/>
    <w:rsid w:val="00F86DA0"/>
    <w:rsid w:val="00F8746D"/>
    <w:rsid w:val="00F87CA1"/>
    <w:rsid w:val="00F9092D"/>
    <w:rsid w:val="00F9255B"/>
    <w:rsid w:val="00F956AB"/>
    <w:rsid w:val="00F967C3"/>
    <w:rsid w:val="00FA07CC"/>
    <w:rsid w:val="00FA2E2E"/>
    <w:rsid w:val="00FA4AAD"/>
    <w:rsid w:val="00FA5DF5"/>
    <w:rsid w:val="00FA64FD"/>
    <w:rsid w:val="00FB003A"/>
    <w:rsid w:val="00FB0FE8"/>
    <w:rsid w:val="00FB256D"/>
    <w:rsid w:val="00FB272D"/>
    <w:rsid w:val="00FB2BF7"/>
    <w:rsid w:val="00FB3B7B"/>
    <w:rsid w:val="00FB4449"/>
    <w:rsid w:val="00FC2147"/>
    <w:rsid w:val="00FC4492"/>
    <w:rsid w:val="00FC5AA8"/>
    <w:rsid w:val="00FD1154"/>
    <w:rsid w:val="00FD11BD"/>
    <w:rsid w:val="00FD35BC"/>
    <w:rsid w:val="00FD36CF"/>
    <w:rsid w:val="00FD4CCD"/>
    <w:rsid w:val="00FD56AB"/>
    <w:rsid w:val="00FD596F"/>
    <w:rsid w:val="00FE44C3"/>
    <w:rsid w:val="00FE4F7B"/>
    <w:rsid w:val="00FF4F93"/>
    <w:rsid w:val="00FF6926"/>
    <w:rsid w:val="00F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C0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2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customStyle="1" w:styleId="DSYeuCauChar">
    <w:name w:val="DS_YeuCau Char"/>
    <w:basedOn w:val="ListParagraphChar"/>
    <w:link w:val="DSYeuCau"/>
    <w:rsid w:val="005940DB"/>
    <w:rPr>
      <w:szCs w:val="22"/>
      <w:lang w:val="vi-VN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lang w:val="en-US"/>
    </w:rPr>
  </w:style>
  <w:style w:type="character" w:customStyle="1" w:styleId="PB2Char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73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vi-VN"/>
    </w:rPr>
  </w:style>
  <w:style w:type="paragraph" w:customStyle="1" w:styleId="FACode">
    <w:name w:val="FA_Code"/>
    <w:basedOn w:val="Normal"/>
    <w:link w:val="FACodeChar"/>
    <w:qFormat/>
    <w:rsid w:val="00933C7A"/>
    <w:pPr>
      <w:numPr>
        <w:numId w:val="3"/>
      </w:numPr>
      <w:shd w:val="clear" w:color="auto" w:fill="1E1E1E"/>
      <w:spacing w:after="0" w:line="285" w:lineRule="atLeast"/>
    </w:pPr>
    <w:rPr>
      <w:rFonts w:ascii="Consolas" w:eastAsia="Times New Roman" w:hAnsi="Consolas"/>
      <w:color w:val="D9D9D9" w:themeColor="background1" w:themeShade="D9"/>
      <w:sz w:val="18"/>
      <w:szCs w:val="21"/>
      <w:lang w:val="en-US"/>
    </w:rPr>
  </w:style>
  <w:style w:type="paragraph" w:customStyle="1" w:styleId="FACode2">
    <w:name w:val="FA_Code2"/>
    <w:basedOn w:val="Normal"/>
    <w:link w:val="FACode2Char"/>
    <w:qFormat/>
    <w:rsid w:val="00714949"/>
    <w:pPr>
      <w:numPr>
        <w:numId w:val="4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customStyle="1" w:styleId="FACodeChar">
    <w:name w:val="FA_Code Char"/>
    <w:basedOn w:val="DefaultParagraphFont"/>
    <w:link w:val="FACode"/>
    <w:rsid w:val="00933C7A"/>
    <w:rPr>
      <w:rFonts w:ascii="Consolas" w:eastAsia="Times New Roman" w:hAnsi="Consolas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customStyle="1" w:styleId="FACode2Char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eastAsia="Arial" w:hAnsi="Arial"/>
      <w:b/>
      <w:bCs/>
      <w:lang w:val="vi-V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777"/>
    <w:rPr>
      <w:rFonts w:ascii="Tahoma" w:eastAsia="MS Mincho" w:hAnsi="Tahoma"/>
      <w:b/>
      <w:bCs/>
      <w:lang w:val="vi-VN" w:eastAsia="en-US"/>
    </w:rPr>
  </w:style>
  <w:style w:type="paragraph" w:customStyle="1" w:styleId="FALev3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customStyle="1" w:styleId="FALev3Char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customStyle="1" w:styleId="sr-only">
    <w:name w:val="sr-only"/>
    <w:basedOn w:val="DefaultParagraphFont"/>
    <w:rsid w:val="00A07F34"/>
  </w:style>
  <w:style w:type="paragraph" w:customStyle="1" w:styleId="FALev2">
    <w:name w:val="FA_Lev2"/>
    <w:basedOn w:val="Heading2"/>
    <w:qFormat/>
    <w:rsid w:val="00424248"/>
    <w:rPr>
      <w:rFonts w:ascii="Arial" w:hAnsi="Arial" w:cs="Arial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FSOFT\SERVER%20GST\86.WIP\2.Template\2.Content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3B1FF-B382-D04D-B6C7-314AC7921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D:\FSOFT\SERVER GST\86.WIP\2.Template\2.Content\Template_Training Assignments.dotx</Template>
  <TotalTime>405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2910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Tran Quang Duong (FA.HN)</cp:lastModifiedBy>
  <cp:revision>902</cp:revision>
  <cp:lastPrinted>2010-11-26T02:45:00Z</cp:lastPrinted>
  <dcterms:created xsi:type="dcterms:W3CDTF">2019-06-26T16:09:00Z</dcterms:created>
  <dcterms:modified xsi:type="dcterms:W3CDTF">2020-07-01T05:15:00Z</dcterms:modified>
  <cp:category>Template</cp:category>
  <cp:contentStatus>20/11/2012</cp:contentStatus>
</cp:coreProperties>
</file>